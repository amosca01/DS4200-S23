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3452CC04" w:rsidR="008670D6" w:rsidRDefault="00543A67" w:rsidP="008670D6">
      <w:pPr>
        <w:pStyle w:val="Title"/>
      </w:pPr>
      <w:r>
        <w:t>hw</w:t>
      </w:r>
      <w:r w:rsidR="00F34B6F">
        <w:t>-0</w:t>
      </w:r>
      <w:r w:rsidR="00F86C31">
        <w:t>4</w:t>
      </w:r>
      <w:r w:rsidR="00290AF8" w:rsidRPr="008670D6">
        <w:t xml:space="preserve">: </w:t>
      </w:r>
      <w:r w:rsidR="00F86C31">
        <w:t>Event Handling</w:t>
      </w:r>
      <w:r>
        <w:t xml:space="preserve">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239655C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</w:t>
      </w:r>
      <w:r w:rsidR="002371B2">
        <w:rPr>
          <w:rFonts w:ascii="Arial" w:eastAsia="Times New Roman" w:hAnsi="Arial" w:cs="Arial"/>
          <w:color w:val="000000"/>
          <w:szCs w:val="22"/>
          <w:lang w:eastAsia="en-US"/>
        </w:rPr>
        <w:t xml:space="preserve">n interactive </w:t>
      </w:r>
      <w:r w:rsidR="000A559D">
        <w:rPr>
          <w:rFonts w:ascii="Arial" w:eastAsia="Times New Roman" w:hAnsi="Arial" w:cs="Arial"/>
          <w:color w:val="000000"/>
          <w:szCs w:val="22"/>
          <w:lang w:eastAsia="en-US"/>
        </w:rPr>
        <w:t>web based</w:t>
      </w:r>
      <w:r w:rsidR="00F86C31">
        <w:rPr>
          <w:rFonts w:ascii="Arial" w:eastAsia="Times New Roman" w:hAnsi="Arial" w:cs="Arial"/>
          <w:color w:val="000000"/>
          <w:szCs w:val="22"/>
          <w:lang w:eastAsia="en-US"/>
        </w:rPr>
        <w:t xml:space="preserve"> visualization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69BF3D79" w14:textId="1D97A043" w:rsidR="00144591" w:rsidRPr="00144591" w:rsidRDefault="00144591" w:rsidP="00144591">
      <w:pPr>
        <w:pStyle w:val="Heading2"/>
      </w:pPr>
      <w:r>
        <w:t>Programming Assignment</w:t>
      </w:r>
      <w:r w:rsidR="00354C14">
        <w:t xml:space="preserve"> (</w:t>
      </w:r>
      <w:r w:rsidR="00880BC2">
        <w:t>65</w:t>
      </w:r>
      <w:r w:rsidR="00F86C31">
        <w:t xml:space="preserve"> </w:t>
      </w:r>
      <w:r w:rsidR="00354C14">
        <w:t>points)</w:t>
      </w:r>
    </w:p>
    <w:p w14:paraId="0D9058C9" w14:textId="348BA293" w:rsidR="00B02104" w:rsidRDefault="00F34B6F" w:rsidP="00F34B6F">
      <w:pPr>
        <w:spacing w:after="0"/>
        <w:rPr>
          <w:szCs w:val="22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E02E88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https://classroom.github.com/a/IgH5fPVg</w:t>
        </w:r>
      </w:hyperlink>
      <w:r w:rsidR="00156D09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E02E88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4E048DF1" w14:textId="77777777" w:rsidR="00144591" w:rsidRDefault="00144591" w:rsidP="00144591">
      <w:pPr>
        <w:pStyle w:val="Heading2"/>
      </w:pPr>
      <w:r>
        <w:t xml:space="preserve">Reflection (5 points) </w:t>
      </w:r>
    </w:p>
    <w:p w14:paraId="1FC636D6" w14:textId="77777777" w:rsidR="00144591" w:rsidRPr="00AC5088" w:rsidRDefault="00144591" w:rsidP="00144591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23272E2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346DF1FD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1F5654EB" w14:textId="627B56E3" w:rsidR="00144591" w:rsidRPr="00144591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4115F2E2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-0</w:t>
      </w:r>
      <w:r w:rsidR="00F86C31">
        <w:t>4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5B0A3" w14:textId="77777777" w:rsidR="0004226D" w:rsidRDefault="0004226D">
      <w:pPr>
        <w:spacing w:after="0"/>
      </w:pPr>
      <w:r>
        <w:separator/>
      </w:r>
    </w:p>
  </w:endnote>
  <w:endnote w:type="continuationSeparator" w:id="0">
    <w:p w14:paraId="0214AA97" w14:textId="77777777" w:rsidR="0004226D" w:rsidRDefault="000422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C0A4" w14:textId="77777777" w:rsidR="0004226D" w:rsidRDefault="0004226D">
      <w:pPr>
        <w:spacing w:after="0"/>
      </w:pPr>
      <w:r>
        <w:separator/>
      </w:r>
    </w:p>
  </w:footnote>
  <w:footnote w:type="continuationSeparator" w:id="0">
    <w:p w14:paraId="0997F470" w14:textId="77777777" w:rsidR="0004226D" w:rsidRDefault="000422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4226D"/>
    <w:rsid w:val="000A559D"/>
    <w:rsid w:val="000A66FD"/>
    <w:rsid w:val="00144591"/>
    <w:rsid w:val="00156D09"/>
    <w:rsid w:val="001663BA"/>
    <w:rsid w:val="001925E9"/>
    <w:rsid w:val="002371B2"/>
    <w:rsid w:val="00273500"/>
    <w:rsid w:val="00290AF8"/>
    <w:rsid w:val="00324210"/>
    <w:rsid w:val="00354C14"/>
    <w:rsid w:val="003F31CF"/>
    <w:rsid w:val="00524388"/>
    <w:rsid w:val="00543A67"/>
    <w:rsid w:val="006F7BF5"/>
    <w:rsid w:val="00782BC6"/>
    <w:rsid w:val="008670D6"/>
    <w:rsid w:val="00880BC2"/>
    <w:rsid w:val="0088633A"/>
    <w:rsid w:val="00914BA3"/>
    <w:rsid w:val="00A27708"/>
    <w:rsid w:val="00A53935"/>
    <w:rsid w:val="00B02104"/>
    <w:rsid w:val="00B66A54"/>
    <w:rsid w:val="00BA1E9D"/>
    <w:rsid w:val="00BB58E9"/>
    <w:rsid w:val="00C30BFD"/>
    <w:rsid w:val="00C87A87"/>
    <w:rsid w:val="00DB05F7"/>
    <w:rsid w:val="00E02E88"/>
    <w:rsid w:val="00E73AC0"/>
    <w:rsid w:val="00EC0C18"/>
    <w:rsid w:val="00EF29AD"/>
    <w:rsid w:val="00F34B6F"/>
    <w:rsid w:val="00F633A2"/>
    <w:rsid w:val="00F86C31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BC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IgH5fP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9</cp:revision>
  <dcterms:created xsi:type="dcterms:W3CDTF">2022-09-12T12:54:00Z</dcterms:created>
  <dcterms:modified xsi:type="dcterms:W3CDTF">2023-01-31T18:21:00Z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