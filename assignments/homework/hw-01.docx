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566B0F57" w:rsidR="008670D6" w:rsidRDefault="00290AF8" w:rsidP="008670D6">
      <w:pPr>
        <w:pStyle w:val="Title"/>
      </w:pPr>
      <w:r w:rsidRPr="008670D6">
        <w:t>hw-0</w:t>
      </w:r>
      <w:r w:rsidR="00073A1E">
        <w:t>1</w:t>
      </w:r>
      <w:r w:rsidRPr="008670D6">
        <w:t xml:space="preserve">: </w:t>
      </w:r>
      <w:r w:rsidR="00073A1E">
        <w:t>Exploring Data</w:t>
      </w:r>
      <w:r w:rsidRPr="008670D6">
        <w:t xml:space="preserve"> </w:t>
      </w:r>
    </w:p>
    <w:p w14:paraId="68C6775F" w14:textId="42292051" w:rsidR="00290AF8" w:rsidRPr="008670D6" w:rsidRDefault="00290AF8" w:rsidP="00DB05F7">
      <w:pPr>
        <w:pStyle w:val="asn-type"/>
      </w:pPr>
      <w:r w:rsidRPr="008670D6">
        <w:t>This is a</w:t>
      </w:r>
      <w:r w:rsidR="00073A1E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DAA9F99" w14:textId="7738B70F" w:rsidR="00073A1E" w:rsidRPr="00073A1E" w:rsidRDefault="00073A1E" w:rsidP="00073A1E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  <w:r w:rsidRPr="00073A1E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The purpose of this assignment is to practice the early stages of visualization design, and exploratory data analysis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.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3E804E90" w14:textId="77777777" w:rsidR="00273500" w:rsidRPr="00273500" w:rsidRDefault="00273500" w:rsidP="00273500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  <w:r w:rsidRPr="00273500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Start a document for this assignment. Anything you are asked to turn in for the tasks below should be recorded in this document. Responses for each task should start on a new page of the document.  </w:t>
      </w:r>
    </w:p>
    <w:p w14:paraId="2F43A1C9" w14:textId="52C8B36F" w:rsidR="00273500" w:rsidRDefault="00273500" w:rsidP="00273500"/>
    <w:p w14:paraId="789884E2" w14:textId="36BB32B6" w:rsidR="00273500" w:rsidRDefault="00073A1E" w:rsidP="00273500">
      <w:pPr>
        <w:pStyle w:val="Heading2"/>
      </w:pPr>
      <w:r>
        <w:t>Preliminary Design Steps</w:t>
      </w:r>
      <w:r w:rsidR="00782BC6">
        <w:t xml:space="preserve"> (</w:t>
      </w:r>
      <w:r w:rsidR="00D9663C">
        <w:t>30</w:t>
      </w:r>
      <w:r w:rsidR="00782BC6">
        <w:t xml:space="preserve"> point</w:t>
      </w:r>
      <w:r w:rsidR="00D9663C">
        <w:t>s</w:t>
      </w:r>
      <w:r w:rsidR="00782BC6">
        <w:t xml:space="preserve">) </w:t>
      </w:r>
    </w:p>
    <w:p w14:paraId="4A1A505F" w14:textId="7255869C" w:rsidR="00CF66FA" w:rsidRPr="00CF66FA" w:rsidRDefault="00CF66FA" w:rsidP="00CF66FA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For this portion of your assignment, you will work with VAST Challenge data. The VAST Challenge is a visual analytics design challenge offered each year at the IEEE VIS conference. This page provides background and an overview of the VAST Challenge from 20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21</w:t>
      </w: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:</w:t>
      </w:r>
      <w:r w:rsidRPr="00CF66FA">
        <w:t xml:space="preserve"> </w:t>
      </w:r>
      <w:hyperlink r:id="rId7" w:history="1">
        <w:r w:rsidRPr="00720B67">
          <w:rPr>
            <w:rStyle w:val="Hyperlink"/>
            <w:rFonts w:ascii="Arial" w:eastAsia="Times New Roman" w:hAnsi="Arial" w:cs="Arial"/>
            <w:sz w:val="22"/>
            <w:szCs w:val="22"/>
            <w:lang w:eastAsia="en-US"/>
          </w:rPr>
          <w:t>https://vast-challenge.github.io/2021/description.html</w:t>
        </w:r>
      </w:hyperlink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. </w:t>
      </w: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14:paraId="6E8A37BB" w14:textId="77777777" w:rsidR="00CF66FA" w:rsidRPr="00CF66FA" w:rsidRDefault="00CF66FA" w:rsidP="00CF66FA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6D931252" w14:textId="3D790ADB" w:rsidR="00CF66FA" w:rsidRDefault="00CF66FA" w:rsidP="00CF66FA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Navigate to the link above and read about the VAST Challenge from 20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21</w:t>
      </w: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. You will notice that the VAST Challenge is broken into 3 Mini-Challenges.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Read</w:t>
      </w: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about each Mini-Challenge and think about designing a visualization tool to help solve the problem described in the challenge. For each Mini-Challenge please do the following:</w:t>
      </w:r>
    </w:p>
    <w:p w14:paraId="67A24B99" w14:textId="77777777" w:rsidR="00CF66FA" w:rsidRPr="00CF66FA" w:rsidRDefault="00CF66FA" w:rsidP="00CF66FA">
      <w:pPr>
        <w:spacing w:after="0"/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492C81B2" w14:textId="6BF12E64" w:rsidR="00E039C1" w:rsidRDefault="00CF66FA" w:rsidP="00CF66FA">
      <w:pPr>
        <w:numPr>
          <w:ilvl w:val="0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Identify the </w:t>
      </w:r>
      <w:r w:rsidRPr="00CF66F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 xml:space="preserve">domain </w:t>
      </w:r>
      <w:r w:rsidR="00E039C1" w:rsidRPr="00E039C1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situation</w:t>
      </w:r>
      <w:r w:rsidR="00E039C1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your visualization tool will support</w:t>
      </w:r>
      <w:r w:rsidR="00E039C1"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.</w:t>
      </w:r>
      <w:r w:rsidR="00E039C1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</w:t>
      </w:r>
    </w:p>
    <w:p w14:paraId="01B2F3E2" w14:textId="77777777" w:rsidR="00E039C1" w:rsidRDefault="00E039C1" w:rsidP="00E039C1">
      <w:pPr>
        <w:numPr>
          <w:ilvl w:val="1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Who is the </w:t>
      </w:r>
      <w:r w:rsidRPr="00E039C1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target user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for the tool? Describe their area of expertise and the experience with visualization and analytics you expect them to have.</w:t>
      </w:r>
    </w:p>
    <w:p w14:paraId="666DB7CC" w14:textId="6B5411A0" w:rsidR="00E039C1" w:rsidRDefault="00E039C1" w:rsidP="00E039C1">
      <w:pPr>
        <w:numPr>
          <w:ilvl w:val="1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What is the overarching purpose of the visualization tool?   </w:t>
      </w: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 </w:t>
      </w:r>
    </w:p>
    <w:p w14:paraId="5E728B3A" w14:textId="11E2A187" w:rsidR="00E039C1" w:rsidRDefault="000F784A" w:rsidP="000F784A">
      <w:pPr>
        <w:numPr>
          <w:ilvl w:val="0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 w:rsidRPr="00CF66FA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Download the data for the Mini-Challenge</w:t>
      </w:r>
      <w:r w:rsidR="00D9663C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. Assess the </w:t>
      </w:r>
      <w:r w:rsidR="00D9663C" w:rsidRPr="00D9663C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data</w:t>
      </w:r>
      <w:r w:rsidR="00D9663C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using a tool of your choice (excel, python, Google sheets, etc.)</w:t>
      </w:r>
      <w:r w:rsidR="00D9663C"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. </w:t>
      </w:r>
    </w:p>
    <w:p w14:paraId="3E0EC61D" w14:textId="4DB3207A" w:rsidR="000F784A" w:rsidRDefault="000F784A" w:rsidP="000F784A">
      <w:pPr>
        <w:numPr>
          <w:ilvl w:val="1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What is the quality of the data? Are there many missing values or unusable variables? Explain your answer. </w:t>
      </w:r>
    </w:p>
    <w:p w14:paraId="6BF1D44A" w14:textId="399BE26A" w:rsidR="000F784A" w:rsidRDefault="000F784A" w:rsidP="000F784A">
      <w:pPr>
        <w:numPr>
          <w:ilvl w:val="1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>What is the source of the data?</w:t>
      </w:r>
    </w:p>
    <w:p w14:paraId="2C49CB42" w14:textId="7F3C5537" w:rsidR="000F784A" w:rsidRDefault="000F784A" w:rsidP="000F784A">
      <w:pPr>
        <w:numPr>
          <w:ilvl w:val="1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Are there any biases or ethical issues associated with the data? If so, describe them. </w:t>
      </w:r>
    </w:p>
    <w:p w14:paraId="489E233B" w14:textId="4ECB679E" w:rsidR="000F784A" w:rsidRDefault="000F784A" w:rsidP="000F784A">
      <w:pPr>
        <w:numPr>
          <w:ilvl w:val="0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Given your domain situation and data, identify </w:t>
      </w:r>
      <w:r w:rsidR="00D9663C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one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specific </w:t>
      </w:r>
      <w:r w:rsidRPr="000F784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task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your visualization tool will support. Describe </w:t>
      </w:r>
      <w:r w:rsidR="00D9663C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the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task. </w:t>
      </w:r>
    </w:p>
    <w:p w14:paraId="5E702B9F" w14:textId="44CCFD3C" w:rsidR="00D9663C" w:rsidRPr="000F784A" w:rsidRDefault="00D9663C" w:rsidP="000F784A">
      <w:pPr>
        <w:numPr>
          <w:ilvl w:val="0"/>
          <w:numId w:val="20"/>
        </w:numPr>
        <w:spacing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Name one </w:t>
      </w:r>
      <w:r w:rsidRPr="00D9663C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US"/>
        </w:rPr>
        <w:t>visual encoding</w:t>
      </w:r>
      <w:r>
        <w:rPr>
          <w:rFonts w:ascii="Arial" w:eastAsia="Times New Roman" w:hAnsi="Arial" w:cs="Arial"/>
          <w:color w:val="000000"/>
          <w:sz w:val="22"/>
          <w:szCs w:val="22"/>
          <w:lang w:eastAsia="en-US"/>
        </w:rPr>
        <w:t xml:space="preserve"> you could incorporate into your tool to support the tasks and data described above. </w:t>
      </w:r>
    </w:p>
    <w:p w14:paraId="0D813C23" w14:textId="1382E679" w:rsidR="00273500" w:rsidRDefault="00D9663C" w:rsidP="00273500">
      <w:pPr>
        <w:pStyle w:val="Heading2"/>
      </w:pPr>
      <w:r>
        <w:t>Exploratory Data Analysis</w:t>
      </w:r>
      <w:r w:rsidR="00782BC6">
        <w:t xml:space="preserve"> (</w:t>
      </w:r>
      <w:r>
        <w:t>20</w:t>
      </w:r>
      <w:r w:rsidR="00782BC6">
        <w:t xml:space="preserve"> point</w:t>
      </w:r>
      <w:r>
        <w:t>s</w:t>
      </w:r>
      <w:r w:rsidR="00782BC6">
        <w:t xml:space="preserve">) </w:t>
      </w:r>
    </w:p>
    <w:p w14:paraId="29973391" w14:textId="725AC23F" w:rsidR="00543C36" w:rsidRPr="00543C36" w:rsidRDefault="00543C36" w:rsidP="00543C36">
      <w:pPr>
        <w:rPr>
          <w:sz w:val="22"/>
          <w:szCs w:val="22"/>
        </w:rPr>
      </w:pPr>
      <w:r w:rsidRPr="00543C36">
        <w:rPr>
          <w:sz w:val="22"/>
          <w:szCs w:val="22"/>
        </w:rPr>
        <w:t xml:space="preserve">For this portion of your assignment, you will perform an exploratory data analysis on the class using data collected from the anonymous part of the hw-00 survey. </w:t>
      </w:r>
    </w:p>
    <w:p w14:paraId="2502386F" w14:textId="7BA9F82D" w:rsidR="00543C36" w:rsidRPr="0041482A" w:rsidRDefault="00543C36" w:rsidP="00543C36">
      <w:pPr>
        <w:rPr>
          <w:color w:val="FF0000"/>
          <w:sz w:val="22"/>
          <w:szCs w:val="22"/>
        </w:rPr>
      </w:pPr>
      <w:r>
        <w:rPr>
          <w:sz w:val="22"/>
          <w:szCs w:val="22"/>
        </w:rPr>
        <w:t>Start by d</w:t>
      </w:r>
      <w:r w:rsidRPr="00543C36">
        <w:rPr>
          <w:sz w:val="22"/>
          <w:szCs w:val="22"/>
        </w:rPr>
        <w:t>ownload</w:t>
      </w:r>
      <w:r>
        <w:rPr>
          <w:sz w:val="22"/>
          <w:szCs w:val="22"/>
        </w:rPr>
        <w:t>ing the</w:t>
      </w:r>
      <w:r w:rsidRPr="00543C36">
        <w:rPr>
          <w:sz w:val="22"/>
          <w:szCs w:val="22"/>
        </w:rPr>
        <w:t xml:space="preserve"> de</w:t>
      </w:r>
      <w:r w:rsidR="00903839">
        <w:rPr>
          <w:sz w:val="22"/>
          <w:szCs w:val="22"/>
        </w:rPr>
        <w:t>-</w:t>
      </w:r>
      <w:r w:rsidRPr="00543C36">
        <w:rPr>
          <w:sz w:val="22"/>
          <w:szCs w:val="22"/>
        </w:rPr>
        <w:t xml:space="preserve">identified-class-data from the </w:t>
      </w:r>
      <w:r w:rsidR="0041482A" w:rsidRPr="0041482A">
        <w:rPr>
          <w:sz w:val="22"/>
          <w:szCs w:val="22"/>
        </w:rPr>
        <w:t>course website (under Homework &gt; hw-01-data, or in the class schedule)</w:t>
      </w:r>
      <w:r w:rsidRPr="0041482A">
        <w:rPr>
          <w:sz w:val="22"/>
          <w:szCs w:val="22"/>
        </w:rPr>
        <w:t xml:space="preserve">. </w:t>
      </w:r>
    </w:p>
    <w:p w14:paraId="0DF6B488" w14:textId="65122E75" w:rsidR="00543C36" w:rsidRDefault="00543C36" w:rsidP="00543C3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You may use a tool of your choice to perform your exploratory analysis. Options include (but are not limited to): Python, Excel, </w:t>
      </w:r>
      <w:proofErr w:type="spellStart"/>
      <w:r>
        <w:rPr>
          <w:sz w:val="22"/>
          <w:szCs w:val="22"/>
        </w:rPr>
        <w:t>GoogleSheets</w:t>
      </w:r>
      <w:proofErr w:type="spellEnd"/>
      <w:r>
        <w:rPr>
          <w:sz w:val="22"/>
          <w:szCs w:val="22"/>
        </w:rPr>
        <w:t>, Tableau. Use whatever is most comfortable to you</w:t>
      </w:r>
      <w:r w:rsidR="0090383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903839">
        <w:rPr>
          <w:sz w:val="22"/>
          <w:szCs w:val="22"/>
        </w:rPr>
        <w:t>A</w:t>
      </w:r>
      <w:r>
        <w:rPr>
          <w:sz w:val="22"/>
          <w:szCs w:val="22"/>
        </w:rPr>
        <w:t>s long as you answer the questions below</w:t>
      </w:r>
      <w:r w:rsidR="00903839">
        <w:rPr>
          <w:sz w:val="22"/>
          <w:szCs w:val="22"/>
        </w:rPr>
        <w:t xml:space="preserve"> </w:t>
      </w:r>
      <w:proofErr w:type="gramStart"/>
      <w:r w:rsidR="00903839">
        <w:rPr>
          <w:sz w:val="22"/>
          <w:szCs w:val="22"/>
        </w:rPr>
        <w:t>fully</w:t>
      </w:r>
      <w:proofErr w:type="gramEnd"/>
      <w:r>
        <w:rPr>
          <w:sz w:val="22"/>
          <w:szCs w:val="22"/>
        </w:rPr>
        <w:t xml:space="preserve"> we have no preference on the tool or language you use. </w:t>
      </w:r>
    </w:p>
    <w:p w14:paraId="45EBC07A" w14:textId="1231FB01" w:rsidR="00543C36" w:rsidRPr="00543C36" w:rsidRDefault="00621A84" w:rsidP="00543C36">
      <w:pPr>
        <w:rPr>
          <w:sz w:val="22"/>
          <w:szCs w:val="22"/>
        </w:rPr>
      </w:pPr>
      <w:r>
        <w:rPr>
          <w:sz w:val="22"/>
          <w:szCs w:val="22"/>
        </w:rPr>
        <w:t>Using</w:t>
      </w:r>
      <w:r w:rsidR="00543C36">
        <w:rPr>
          <w:sz w:val="22"/>
          <w:szCs w:val="22"/>
        </w:rPr>
        <w:t xml:space="preserve"> the tool of your choice</w:t>
      </w:r>
      <w:r>
        <w:rPr>
          <w:sz w:val="22"/>
          <w:szCs w:val="22"/>
        </w:rPr>
        <w:t xml:space="preserve">, explore your data and learn about the </w:t>
      </w:r>
      <w:r w:rsidR="00903839">
        <w:rPr>
          <w:sz w:val="22"/>
          <w:szCs w:val="22"/>
        </w:rPr>
        <w:t>class</w:t>
      </w:r>
      <w:r>
        <w:rPr>
          <w:sz w:val="22"/>
          <w:szCs w:val="22"/>
        </w:rPr>
        <w:t xml:space="preserve">. Be sure to include the following in your analysis:  </w:t>
      </w:r>
      <w:r w:rsidR="00543C36">
        <w:rPr>
          <w:sz w:val="22"/>
          <w:szCs w:val="22"/>
        </w:rPr>
        <w:t xml:space="preserve"> </w:t>
      </w:r>
      <w:r w:rsidR="00543C36" w:rsidRPr="00543C36">
        <w:rPr>
          <w:sz w:val="22"/>
          <w:szCs w:val="22"/>
        </w:rPr>
        <w:t xml:space="preserve"> </w:t>
      </w:r>
    </w:p>
    <w:p w14:paraId="7A22BE50" w14:textId="0C06BCC2" w:rsidR="00621A84" w:rsidRDefault="00621A84" w:rsidP="00543C36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Are there any data quality issues? If so, what are they? </w:t>
      </w:r>
    </w:p>
    <w:p w14:paraId="7814E48D" w14:textId="31557013" w:rsidR="00621A84" w:rsidRDefault="00621A84" w:rsidP="00543C36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Correct any data quality issues you identify as you see fit. Record how you corrected the issues in enough detail for someone to replicate what you did. </w:t>
      </w:r>
    </w:p>
    <w:p w14:paraId="5660DCB9" w14:textId="3F04BCB9" w:rsidR="00621A84" w:rsidRDefault="00621A84" w:rsidP="00543C36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Generate visualizations to answer the following research questions</w:t>
      </w:r>
      <w:r w:rsidR="008B1723">
        <w:rPr>
          <w:sz w:val="22"/>
          <w:szCs w:val="22"/>
        </w:rPr>
        <w:t xml:space="preserve">. For each, include a screenshot of the visualization and the answer to the question in your document. </w:t>
      </w:r>
    </w:p>
    <w:p w14:paraId="28597320" w14:textId="3C07C232" w:rsidR="00621A84" w:rsidRDefault="008B1723" w:rsidP="00621A84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How many first, second, third, </w:t>
      </w:r>
      <w:proofErr w:type="gramStart"/>
      <w:r>
        <w:rPr>
          <w:sz w:val="22"/>
          <w:szCs w:val="22"/>
        </w:rPr>
        <w:t>fourth, and fifth year</w:t>
      </w:r>
      <w:proofErr w:type="gramEnd"/>
      <w:r>
        <w:rPr>
          <w:sz w:val="22"/>
          <w:szCs w:val="22"/>
        </w:rPr>
        <w:t xml:space="preserve"> students are in the class? </w:t>
      </w:r>
    </w:p>
    <w:p w14:paraId="10B1D048" w14:textId="43AAD423" w:rsidR="008B1723" w:rsidRDefault="008B1723" w:rsidP="00621A84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Which programming language is most familiar to the class? Which is least familiar?</w:t>
      </w:r>
    </w:p>
    <w:p w14:paraId="0B991DAE" w14:textId="0A141EE6" w:rsidR="008B1723" w:rsidRDefault="008B1723" w:rsidP="00621A84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Are more people familiar with bar charts or bubble charts? </w:t>
      </w:r>
    </w:p>
    <w:p w14:paraId="40F2136E" w14:textId="00907A3E" w:rsidR="008B1723" w:rsidRDefault="008B1723" w:rsidP="00621A84">
      <w:pPr>
        <w:pStyle w:val="ListParagraph"/>
        <w:numPr>
          <w:ilvl w:val="1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Is there a relationship between temperature outside, and date and time? </w:t>
      </w:r>
    </w:p>
    <w:p w14:paraId="41AE4369" w14:textId="20C99D63" w:rsidR="008B1723" w:rsidRDefault="008B1723" w:rsidP="00903839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Come up with </w:t>
      </w:r>
      <w:r w:rsidR="003C45DC">
        <w:rPr>
          <w:sz w:val="22"/>
          <w:szCs w:val="22"/>
        </w:rPr>
        <w:t>three</w:t>
      </w:r>
      <w:r>
        <w:rPr>
          <w:sz w:val="22"/>
          <w:szCs w:val="22"/>
        </w:rPr>
        <w:t xml:space="preserve"> additional research questions. Record each in your document</w:t>
      </w:r>
      <w:r w:rsidR="00903839">
        <w:rPr>
          <w:sz w:val="22"/>
          <w:szCs w:val="22"/>
        </w:rPr>
        <w:t xml:space="preserve">. Generate </w:t>
      </w:r>
      <w:r w:rsidR="00051421">
        <w:rPr>
          <w:sz w:val="22"/>
          <w:szCs w:val="22"/>
        </w:rPr>
        <w:t xml:space="preserve">a </w:t>
      </w:r>
      <w:r w:rsidR="00903839">
        <w:rPr>
          <w:sz w:val="22"/>
          <w:szCs w:val="22"/>
        </w:rPr>
        <w:t xml:space="preserve">visualization to answer each of your research questions. For each, include a screenshot of the visualization and the answer to the question in your document. </w:t>
      </w:r>
    </w:p>
    <w:p w14:paraId="0BDFD5AB" w14:textId="190F6DB5" w:rsidR="00903839" w:rsidRDefault="00903839" w:rsidP="00903839">
      <w:pPr>
        <w:pStyle w:val="Heading2"/>
      </w:pPr>
      <w:r>
        <w:t xml:space="preserve">Reflection (5 points) </w:t>
      </w:r>
    </w:p>
    <w:p w14:paraId="7FF0790A" w14:textId="4DD6F01C" w:rsidR="00903839" w:rsidRPr="00AC5088" w:rsidRDefault="00903839" w:rsidP="00903839">
      <w:pPr>
        <w:rPr>
          <w:sz w:val="22"/>
          <w:szCs w:val="22"/>
        </w:rPr>
      </w:pPr>
      <w:r w:rsidRPr="00AC5088">
        <w:rPr>
          <w:sz w:val="22"/>
          <w:szCs w:val="22"/>
        </w:rPr>
        <w:t xml:space="preserve">Answer each of the following questions with your partner unless instructed otherwise. </w:t>
      </w:r>
    </w:p>
    <w:p w14:paraId="2AC57FE3" w14:textId="77777777" w:rsidR="00903839" w:rsidRPr="00AC5088" w:rsidRDefault="00903839" w:rsidP="00903839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AC5088">
        <w:rPr>
          <w:sz w:val="22"/>
          <w:szCs w:val="22"/>
        </w:rPr>
        <w:t>What is your biggest takeaway message from each of the tasks for this assignment?</w:t>
      </w:r>
    </w:p>
    <w:p w14:paraId="49C64860" w14:textId="18D5F1E9" w:rsidR="00903839" w:rsidRPr="00AC5088" w:rsidRDefault="00903839" w:rsidP="00903839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AC5088">
        <w:rPr>
          <w:sz w:val="22"/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712DFA14" w14:textId="5EF101EB" w:rsidR="00903839" w:rsidRPr="00AC5088" w:rsidRDefault="00903839" w:rsidP="00AC5088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AC5088">
        <w:rPr>
          <w:sz w:val="22"/>
          <w:szCs w:val="22"/>
        </w:rPr>
        <w:t xml:space="preserve">(Each partner </w:t>
      </w:r>
      <w:r w:rsidR="00051421">
        <w:rPr>
          <w:sz w:val="22"/>
          <w:szCs w:val="22"/>
        </w:rPr>
        <w:t xml:space="preserve">answers </w:t>
      </w:r>
      <w:r w:rsidRPr="00AC5088">
        <w:rPr>
          <w:sz w:val="22"/>
          <w:szCs w:val="22"/>
        </w:rPr>
        <w:t>individually</w:t>
      </w:r>
      <w:r w:rsidR="00051421">
        <w:rPr>
          <w:sz w:val="22"/>
          <w:szCs w:val="22"/>
        </w:rPr>
        <w:t>, but in the same document</w:t>
      </w:r>
      <w:r w:rsidRPr="00AC5088">
        <w:rPr>
          <w:sz w:val="22"/>
          <w:szCs w:val="22"/>
        </w:rPr>
        <w:t xml:space="preserve">) Name one </w:t>
      </w:r>
      <w:r w:rsidR="00AC5088" w:rsidRPr="00AC5088">
        <w:rPr>
          <w:sz w:val="22"/>
          <w:szCs w:val="22"/>
        </w:rPr>
        <w:t>contribution</w:t>
      </w:r>
      <w:r w:rsidRPr="00AC5088">
        <w:rPr>
          <w:sz w:val="22"/>
          <w:szCs w:val="22"/>
        </w:rPr>
        <w:t xml:space="preserve"> </w:t>
      </w:r>
      <w:r w:rsidR="00AC5088" w:rsidRPr="00AC5088">
        <w:rPr>
          <w:sz w:val="22"/>
          <w:szCs w:val="22"/>
        </w:rPr>
        <w:t xml:space="preserve">your </w:t>
      </w:r>
      <w:r w:rsidRPr="00AC5088">
        <w:rPr>
          <w:sz w:val="22"/>
          <w:szCs w:val="22"/>
        </w:rPr>
        <w:t>part</w:t>
      </w:r>
      <w:r w:rsidR="00AC5088" w:rsidRPr="00AC5088">
        <w:rPr>
          <w:sz w:val="22"/>
          <w:szCs w:val="22"/>
        </w:rPr>
        <w:t xml:space="preserve">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77777777" w:rsidR="006F7BF5" w:rsidRPr="00787752" w:rsidRDefault="006F7BF5" w:rsidP="006F7BF5">
      <w:pPr>
        <w:rPr>
          <w:b/>
          <w:bCs/>
        </w:rPr>
      </w:pPr>
      <w:r w:rsidRPr="00787752">
        <w:t xml:space="preserve">Save your document as a PDF and submit it on </w:t>
      </w:r>
      <w:proofErr w:type="spellStart"/>
      <w:r w:rsidRPr="00787752">
        <w:t>Gradescope</w:t>
      </w:r>
      <w:proofErr w:type="spellEnd"/>
      <w:r w:rsidRPr="00787752">
        <w:t xml:space="preserve">. </w:t>
      </w:r>
      <w:r w:rsidRPr="00787752">
        <w:rPr>
          <w:b/>
          <w:bCs/>
        </w:rPr>
        <w:t xml:space="preserve">Be sure to assign questions to pages appropriately when you submit.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5681E" w14:textId="77777777" w:rsidR="00F95090" w:rsidRDefault="00F95090">
      <w:pPr>
        <w:spacing w:after="0"/>
      </w:pPr>
      <w:r>
        <w:separator/>
      </w:r>
    </w:p>
  </w:endnote>
  <w:endnote w:type="continuationSeparator" w:id="0">
    <w:p w14:paraId="1A548625" w14:textId="77777777" w:rsidR="00F95090" w:rsidRDefault="00F950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D270" w14:textId="77777777" w:rsidR="00F95090" w:rsidRDefault="00F95090">
      <w:pPr>
        <w:spacing w:after="0"/>
      </w:pPr>
      <w:r>
        <w:separator/>
      </w:r>
    </w:p>
  </w:footnote>
  <w:footnote w:type="continuationSeparator" w:id="0">
    <w:p w14:paraId="21E224F7" w14:textId="77777777" w:rsidR="00F95090" w:rsidRDefault="00F950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8727C"/>
    <w:multiLevelType w:val="hybridMultilevel"/>
    <w:tmpl w:val="1096A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70145"/>
    <w:multiLevelType w:val="multilevel"/>
    <w:tmpl w:val="BF3E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45758"/>
    <w:multiLevelType w:val="hybridMultilevel"/>
    <w:tmpl w:val="34FE78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65792"/>
    <w:multiLevelType w:val="multilevel"/>
    <w:tmpl w:val="AEBA9AB0"/>
    <w:styleLink w:val="CurrentList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E495A"/>
    <w:multiLevelType w:val="multilevel"/>
    <w:tmpl w:val="BF3E64F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E54E2"/>
    <w:multiLevelType w:val="multilevel"/>
    <w:tmpl w:val="43ECFF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2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9"/>
  </w:num>
  <w:num w:numId="17" w16cid:durableId="1902868490">
    <w:abstractNumId w:val="15"/>
  </w:num>
  <w:num w:numId="18" w16cid:durableId="1586375576">
    <w:abstractNumId w:val="16"/>
  </w:num>
  <w:num w:numId="19" w16cid:durableId="408507808">
    <w:abstractNumId w:val="11"/>
    <w:lvlOverride w:ilvl="0">
      <w:lvl w:ilvl="0">
        <w:numFmt w:val="upperLetter"/>
        <w:lvlText w:val="%1."/>
        <w:lvlJc w:val="left"/>
      </w:lvl>
    </w:lvlOverride>
  </w:num>
  <w:num w:numId="20" w16cid:durableId="771050609">
    <w:abstractNumId w:val="20"/>
  </w:num>
  <w:num w:numId="21" w16cid:durableId="1306004524">
    <w:abstractNumId w:val="18"/>
  </w:num>
  <w:num w:numId="22" w16cid:durableId="1314330605">
    <w:abstractNumId w:val="10"/>
  </w:num>
  <w:num w:numId="23" w16cid:durableId="1186136548">
    <w:abstractNumId w:val="14"/>
  </w:num>
  <w:num w:numId="24" w16cid:durableId="1940405957">
    <w:abstractNumId w:val="13"/>
  </w:num>
  <w:num w:numId="25" w16cid:durableId="5065986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147D3"/>
    <w:rsid w:val="00051421"/>
    <w:rsid w:val="00073A1E"/>
    <w:rsid w:val="000A66FD"/>
    <w:rsid w:val="000F784A"/>
    <w:rsid w:val="00133196"/>
    <w:rsid w:val="001663BA"/>
    <w:rsid w:val="00273500"/>
    <w:rsid w:val="00290AF8"/>
    <w:rsid w:val="003C45DC"/>
    <w:rsid w:val="003F31CF"/>
    <w:rsid w:val="0041482A"/>
    <w:rsid w:val="004829FE"/>
    <w:rsid w:val="00524388"/>
    <w:rsid w:val="00543C36"/>
    <w:rsid w:val="00621A84"/>
    <w:rsid w:val="006F7BF5"/>
    <w:rsid w:val="00782BC6"/>
    <w:rsid w:val="008670D6"/>
    <w:rsid w:val="0088633A"/>
    <w:rsid w:val="008B1723"/>
    <w:rsid w:val="00903839"/>
    <w:rsid w:val="00944EBF"/>
    <w:rsid w:val="00AC5088"/>
    <w:rsid w:val="00BB58E9"/>
    <w:rsid w:val="00BE40BA"/>
    <w:rsid w:val="00C87A87"/>
    <w:rsid w:val="00CF66FA"/>
    <w:rsid w:val="00D9663C"/>
    <w:rsid w:val="00DB05F7"/>
    <w:rsid w:val="00E039C1"/>
    <w:rsid w:val="00E73AC0"/>
    <w:rsid w:val="00EF29AD"/>
    <w:rsid w:val="00F633A2"/>
    <w:rsid w:val="00F9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00"/>
    <w:pPr>
      <w:spacing w:after="120" w:line="24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CF66F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CF66FA"/>
    <w:rPr>
      <w:color w:val="0000FF"/>
      <w:u w:val="single"/>
    </w:rPr>
  </w:style>
  <w:style w:type="numbering" w:customStyle="1" w:styleId="CurrentList1">
    <w:name w:val="Current List1"/>
    <w:uiPriority w:val="99"/>
    <w:rsid w:val="00CF66FA"/>
    <w:pPr>
      <w:numPr>
        <w:numId w:val="2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F66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43C36"/>
    <w:pPr>
      <w:ind w:left="720"/>
      <w:contextualSpacing/>
    </w:pPr>
  </w:style>
  <w:style w:type="numbering" w:customStyle="1" w:styleId="CurrentList2">
    <w:name w:val="Current List2"/>
    <w:uiPriority w:val="99"/>
    <w:rsid w:val="00621A84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ast-challenge.github.io/2021/descri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5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5</cp:revision>
  <cp:lastPrinted>2022-08-30T20:38:00Z</cp:lastPrinted>
  <dcterms:created xsi:type="dcterms:W3CDTF">2022-08-30T20:38:00Z</dcterms:created>
  <dcterms:modified xsi:type="dcterms:W3CDTF">2023-01-09T17:21:00Z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