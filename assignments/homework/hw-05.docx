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15BDCE79" w:rsidR="008670D6" w:rsidRDefault="00543A67" w:rsidP="008670D6">
      <w:pPr>
        <w:pStyle w:val="Title"/>
      </w:pPr>
      <w:r>
        <w:t>hw</w:t>
      </w:r>
      <w:r w:rsidR="00F34B6F">
        <w:t>-0</w:t>
      </w:r>
      <w:r w:rsidR="00FD7A70">
        <w:t>5</w:t>
      </w:r>
      <w:r w:rsidR="00290AF8" w:rsidRPr="008670D6">
        <w:t xml:space="preserve">: </w:t>
      </w:r>
      <w:r w:rsidR="00FD7A70">
        <w:t>Binding Data</w:t>
      </w:r>
      <w:r>
        <w:t xml:space="preserve"> </w:t>
      </w:r>
      <w:r w:rsidR="00F34B6F">
        <w:t xml:space="preserve"> </w:t>
      </w:r>
      <w:r w:rsidR="00290AF8" w:rsidRPr="008670D6">
        <w:t xml:space="preserve"> </w:t>
      </w:r>
    </w:p>
    <w:p w14:paraId="68C6775F" w14:textId="66BF2BA2" w:rsidR="00290AF8" w:rsidRPr="008670D6" w:rsidRDefault="00290AF8" w:rsidP="00DB05F7">
      <w:pPr>
        <w:pStyle w:val="asn-type"/>
      </w:pPr>
      <w:r w:rsidRPr="008670D6">
        <w:t>This is a</w:t>
      </w:r>
      <w:r w:rsidR="00543A67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239655C7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build a</w:t>
      </w:r>
      <w:r w:rsidR="002371B2">
        <w:rPr>
          <w:rFonts w:ascii="Arial" w:eastAsia="Times New Roman" w:hAnsi="Arial" w:cs="Arial"/>
          <w:color w:val="000000"/>
          <w:szCs w:val="22"/>
          <w:lang w:eastAsia="en-US"/>
        </w:rPr>
        <w:t xml:space="preserve">n interactive </w:t>
      </w:r>
      <w:r w:rsidR="000A559D">
        <w:rPr>
          <w:rFonts w:ascii="Arial" w:eastAsia="Times New Roman" w:hAnsi="Arial" w:cs="Arial"/>
          <w:color w:val="000000"/>
          <w:szCs w:val="22"/>
          <w:lang w:eastAsia="en-US"/>
        </w:rPr>
        <w:t>web based</w:t>
      </w:r>
      <w:r w:rsidR="00F86C31">
        <w:rPr>
          <w:rFonts w:ascii="Arial" w:eastAsia="Times New Roman" w:hAnsi="Arial" w:cs="Arial"/>
          <w:color w:val="000000"/>
          <w:szCs w:val="22"/>
          <w:lang w:eastAsia="en-US"/>
        </w:rPr>
        <w:t xml:space="preserve"> visualization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69BF3D79" w14:textId="6632D882" w:rsidR="00144591" w:rsidRPr="00144591" w:rsidRDefault="00144591" w:rsidP="00144591">
      <w:pPr>
        <w:pStyle w:val="Heading2"/>
      </w:pPr>
      <w:r>
        <w:t>Programming Assignment</w:t>
      </w:r>
      <w:r w:rsidR="00354C14">
        <w:t xml:space="preserve"> (</w:t>
      </w:r>
      <w:r w:rsidR="007E4F37">
        <w:t>65</w:t>
      </w:r>
      <w:r w:rsidR="00F86C31">
        <w:t xml:space="preserve"> </w:t>
      </w:r>
      <w:r w:rsidR="00354C14">
        <w:t>points)</w:t>
      </w:r>
    </w:p>
    <w:p w14:paraId="0D9058C9" w14:textId="0CF3884E" w:rsidR="00B02104" w:rsidRDefault="00F34B6F" w:rsidP="00F34B6F">
      <w:pPr>
        <w:spacing w:after="0"/>
        <w:rPr>
          <w:szCs w:val="22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271DE0" w:rsidRPr="009A63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https://classroom.github.com/a/KNaEZiZu</w:t>
        </w:r>
      </w:hyperlink>
      <w:r w:rsidR="00156D09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271DE0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4E048DF1" w14:textId="77777777" w:rsidR="00144591" w:rsidRDefault="00144591" w:rsidP="00144591">
      <w:pPr>
        <w:pStyle w:val="Heading2"/>
      </w:pPr>
      <w:r>
        <w:t xml:space="preserve">Reflection (5 points) </w:t>
      </w:r>
    </w:p>
    <w:p w14:paraId="1FC636D6" w14:textId="77777777" w:rsidR="00144591" w:rsidRPr="00AC5088" w:rsidRDefault="00144591" w:rsidP="00144591">
      <w:pPr>
        <w:rPr>
          <w:szCs w:val="22"/>
        </w:rPr>
      </w:pPr>
      <w:r w:rsidRPr="00AC5088">
        <w:rPr>
          <w:szCs w:val="22"/>
        </w:rPr>
        <w:t xml:space="preserve">Answer each of the following questions with your partner unless instructed otherwise. </w:t>
      </w:r>
    </w:p>
    <w:p w14:paraId="123272E2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>What is your biggest takeaway message from each of the tasks for this assignment?</w:t>
      </w:r>
    </w:p>
    <w:p w14:paraId="346DF1FD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1F5654EB" w14:textId="627B56E3" w:rsidR="00144591" w:rsidRPr="00144591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(Each partner individually) Name one contribution your partner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306F0889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</w:t>
      </w:r>
      <w:r w:rsidR="00543A67">
        <w:t>hw</w:t>
      </w:r>
      <w:r w:rsidR="00F34B6F">
        <w:t>-</w:t>
      </w:r>
      <w:r w:rsidR="001A4DB3">
        <w:t>05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C255" w14:textId="77777777" w:rsidR="00FF2B02" w:rsidRDefault="00FF2B02">
      <w:pPr>
        <w:spacing w:after="0"/>
      </w:pPr>
      <w:r>
        <w:separator/>
      </w:r>
    </w:p>
  </w:endnote>
  <w:endnote w:type="continuationSeparator" w:id="0">
    <w:p w14:paraId="444578DB" w14:textId="77777777" w:rsidR="00FF2B02" w:rsidRDefault="00FF2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C4C9" w14:textId="77777777" w:rsidR="00FF2B02" w:rsidRDefault="00FF2B02">
      <w:pPr>
        <w:spacing w:after="0"/>
      </w:pPr>
      <w:r>
        <w:separator/>
      </w:r>
    </w:p>
  </w:footnote>
  <w:footnote w:type="continuationSeparator" w:id="0">
    <w:p w14:paraId="7782801A" w14:textId="77777777" w:rsidR="00FF2B02" w:rsidRDefault="00FF2B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559D"/>
    <w:rsid w:val="000A66FD"/>
    <w:rsid w:val="00144591"/>
    <w:rsid w:val="00156D09"/>
    <w:rsid w:val="001663BA"/>
    <w:rsid w:val="001925E9"/>
    <w:rsid w:val="001A4DB3"/>
    <w:rsid w:val="002371B2"/>
    <w:rsid w:val="00271DE0"/>
    <w:rsid w:val="00273500"/>
    <w:rsid w:val="00290AF8"/>
    <w:rsid w:val="00324210"/>
    <w:rsid w:val="00354C14"/>
    <w:rsid w:val="003F31CF"/>
    <w:rsid w:val="00524388"/>
    <w:rsid w:val="00543A67"/>
    <w:rsid w:val="006F7BF5"/>
    <w:rsid w:val="00757E9A"/>
    <w:rsid w:val="00782BC6"/>
    <w:rsid w:val="007E4F37"/>
    <w:rsid w:val="008670D6"/>
    <w:rsid w:val="00880BC2"/>
    <w:rsid w:val="0088633A"/>
    <w:rsid w:val="00914BA3"/>
    <w:rsid w:val="00A02BC8"/>
    <w:rsid w:val="00A27708"/>
    <w:rsid w:val="00A53935"/>
    <w:rsid w:val="00B02104"/>
    <w:rsid w:val="00B66A54"/>
    <w:rsid w:val="00BA1E9D"/>
    <w:rsid w:val="00BB58E9"/>
    <w:rsid w:val="00C30BFD"/>
    <w:rsid w:val="00C84DBD"/>
    <w:rsid w:val="00C87A87"/>
    <w:rsid w:val="00D32301"/>
    <w:rsid w:val="00DB05F7"/>
    <w:rsid w:val="00E73AC0"/>
    <w:rsid w:val="00EC0C18"/>
    <w:rsid w:val="00EF29AD"/>
    <w:rsid w:val="00F34B6F"/>
    <w:rsid w:val="00F633A2"/>
    <w:rsid w:val="00F86C31"/>
    <w:rsid w:val="00F9428C"/>
    <w:rsid w:val="00FD7A70"/>
    <w:rsid w:val="00F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BC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KNaEZiZ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13</cp:revision>
  <dcterms:created xsi:type="dcterms:W3CDTF">2022-09-12T12:54:00Z</dcterms:created>
  <dcterms:modified xsi:type="dcterms:W3CDTF">2023-02-07T17:23:00Z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