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75501A4F" w:rsidR="008670D6" w:rsidRDefault="00543A67" w:rsidP="008670D6">
      <w:pPr>
        <w:pStyle w:val="Title"/>
      </w:pPr>
      <w:r>
        <w:t>hw</w:t>
      </w:r>
      <w:r w:rsidR="00F34B6F">
        <w:t>-0</w:t>
      </w:r>
      <w:r>
        <w:t>2</w:t>
      </w:r>
      <w:r w:rsidR="00290AF8" w:rsidRPr="008670D6">
        <w:t xml:space="preserve">: </w:t>
      </w:r>
      <w:r>
        <w:t xml:space="preserve">Static Website and Data &amp; Task Abstraction </w:t>
      </w:r>
      <w:r w:rsidR="00F34B6F">
        <w:t xml:space="preserve"> </w:t>
      </w:r>
      <w:r w:rsidR="00290AF8" w:rsidRPr="008670D6">
        <w:t xml:space="preserve"> </w:t>
      </w:r>
    </w:p>
    <w:p w14:paraId="68C6775F" w14:textId="66BF2BA2" w:rsidR="00290AF8" w:rsidRPr="008670D6" w:rsidRDefault="00290AF8" w:rsidP="00DB05F7">
      <w:pPr>
        <w:pStyle w:val="asn-type"/>
      </w:pPr>
      <w:r w:rsidRPr="008670D6">
        <w:t>This is a</w:t>
      </w:r>
      <w:r w:rsidR="00543A67">
        <w:t xml:space="preserve"> pair </w:t>
      </w:r>
      <w:r w:rsidRPr="008670D6">
        <w:t>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096D34D3" w14:textId="0C12BE31" w:rsidR="00F34B6F" w:rsidRPr="00F34B6F" w:rsidRDefault="00F34B6F" w:rsidP="00F34B6F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>build a static website with HTML and CSS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.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 xml:space="preserve"> In addition, you will practice data and task abstraction.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21183066" w14:textId="6B354B4C" w:rsidR="007E471A" w:rsidRDefault="007E471A" w:rsidP="007E471A">
      <w:pPr>
        <w:pStyle w:val="Heading2"/>
      </w:pPr>
      <w:r>
        <w:t>Programming Assignment</w:t>
      </w:r>
      <w:r w:rsidR="00871961">
        <w:t xml:space="preserve"> (65 points)</w:t>
      </w:r>
    </w:p>
    <w:p w14:paraId="78A6F2F5" w14:textId="710FB08C" w:rsidR="007E471A" w:rsidRPr="007E471A" w:rsidRDefault="007E471A" w:rsidP="007E471A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D42D16" w:rsidRPr="009A6350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https://classroom.github.com/a/fsGOhqrg</w:t>
        </w:r>
      </w:hyperlink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)</w:t>
      </w:r>
      <w:r w:rsidR="00D42D16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Pr="00AC5088">
        <w:rPr>
          <w:szCs w:val="22"/>
        </w:rPr>
        <w:t xml:space="preserve"> </w:t>
      </w:r>
    </w:p>
    <w:p w14:paraId="4F64B07C" w14:textId="0A956A35" w:rsidR="007E471A" w:rsidRDefault="007E471A" w:rsidP="007E471A">
      <w:pPr>
        <w:pStyle w:val="Heading2"/>
      </w:pPr>
      <w:r>
        <w:t xml:space="preserve">Reflection (5 points) </w:t>
      </w:r>
    </w:p>
    <w:p w14:paraId="64D35CB6" w14:textId="77777777" w:rsidR="007E471A" w:rsidRPr="00AC5088" w:rsidRDefault="007E471A" w:rsidP="007E471A">
      <w:pPr>
        <w:rPr>
          <w:szCs w:val="22"/>
        </w:rPr>
      </w:pPr>
      <w:r w:rsidRPr="00AC5088">
        <w:rPr>
          <w:szCs w:val="22"/>
        </w:rPr>
        <w:t xml:space="preserve">Answer each of the following questions with your partner unless instructed otherwise. </w:t>
      </w:r>
    </w:p>
    <w:p w14:paraId="1B989FE4" w14:textId="77777777" w:rsidR="007E471A" w:rsidRPr="00AC5088" w:rsidRDefault="007E471A" w:rsidP="007E471A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>What is your biggest takeaway message from each of the tasks for this assignment?</w:t>
      </w:r>
    </w:p>
    <w:p w14:paraId="493AA546" w14:textId="77777777" w:rsidR="007E471A" w:rsidRPr="00AC5088" w:rsidRDefault="007E471A" w:rsidP="007E471A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Did both of you put your best effort into this assignment? If not, what obstacle got in your way and how can you avoid it in future assignments?  </w:t>
      </w:r>
    </w:p>
    <w:p w14:paraId="69E35827" w14:textId="77777777" w:rsidR="007E471A" w:rsidRPr="00AC5088" w:rsidRDefault="007E471A" w:rsidP="007E471A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(Each partner individually) Name one contribution your partner made to this assignment that you are proud of. 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22147E3D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</w:t>
      </w:r>
      <w:r w:rsidR="00543A67">
        <w:t>hw</w:t>
      </w:r>
      <w:r w:rsidR="00F34B6F">
        <w:t>-0</w:t>
      </w:r>
      <w:r w:rsidR="00543A67">
        <w:t>2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39FF7" w14:textId="77777777" w:rsidR="002731A2" w:rsidRDefault="002731A2">
      <w:pPr>
        <w:spacing w:after="0"/>
      </w:pPr>
      <w:r>
        <w:separator/>
      </w:r>
    </w:p>
  </w:endnote>
  <w:endnote w:type="continuationSeparator" w:id="0">
    <w:p w14:paraId="0A6F258A" w14:textId="77777777" w:rsidR="002731A2" w:rsidRDefault="002731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99825" w14:textId="77777777" w:rsidR="002731A2" w:rsidRDefault="002731A2">
      <w:pPr>
        <w:spacing w:after="0"/>
      </w:pPr>
      <w:r>
        <w:separator/>
      </w:r>
    </w:p>
  </w:footnote>
  <w:footnote w:type="continuationSeparator" w:id="0">
    <w:p w14:paraId="6E07C503" w14:textId="77777777" w:rsidR="002731A2" w:rsidRDefault="002731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A66FD"/>
    <w:rsid w:val="001663BA"/>
    <w:rsid w:val="001925E9"/>
    <w:rsid w:val="00265885"/>
    <w:rsid w:val="002731A2"/>
    <w:rsid w:val="00273500"/>
    <w:rsid w:val="00290AF8"/>
    <w:rsid w:val="00324210"/>
    <w:rsid w:val="003F31CF"/>
    <w:rsid w:val="00524388"/>
    <w:rsid w:val="00543A67"/>
    <w:rsid w:val="006F7BF5"/>
    <w:rsid w:val="00781162"/>
    <w:rsid w:val="00782BC6"/>
    <w:rsid w:val="007E471A"/>
    <w:rsid w:val="008670D6"/>
    <w:rsid w:val="00871961"/>
    <w:rsid w:val="0088633A"/>
    <w:rsid w:val="00914BA3"/>
    <w:rsid w:val="009B0F1D"/>
    <w:rsid w:val="00B02104"/>
    <w:rsid w:val="00B66A54"/>
    <w:rsid w:val="00BB58E9"/>
    <w:rsid w:val="00C87A87"/>
    <w:rsid w:val="00D42D16"/>
    <w:rsid w:val="00DB05F7"/>
    <w:rsid w:val="00E73AC0"/>
    <w:rsid w:val="00EF29AD"/>
    <w:rsid w:val="00F34B6F"/>
    <w:rsid w:val="00F633A2"/>
    <w:rsid w:val="00F9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885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fsGOhq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27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11</cp:revision>
  <dcterms:created xsi:type="dcterms:W3CDTF">2022-08-30T15:44:00Z</dcterms:created>
  <dcterms:modified xsi:type="dcterms:W3CDTF">2023-01-12T19:35:00Z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