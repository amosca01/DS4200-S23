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C0C4" w14:textId="1FDF1F00" w:rsidR="008670D6" w:rsidRDefault="00543A67" w:rsidP="008670D6">
      <w:pPr>
        <w:pStyle w:val="Title"/>
      </w:pPr>
      <w:r>
        <w:t>hw</w:t>
      </w:r>
      <w:r w:rsidR="00F34B6F">
        <w:t>-0</w:t>
      </w:r>
      <w:r w:rsidR="00914BFD">
        <w:t>6</w:t>
      </w:r>
      <w:r w:rsidR="00290AF8" w:rsidRPr="008670D6">
        <w:t xml:space="preserve">: </w:t>
      </w:r>
      <w:r w:rsidR="00914BFD">
        <w:t>Brushing and Linking</w:t>
      </w:r>
      <w:r>
        <w:t xml:space="preserve"> </w:t>
      </w:r>
      <w:r w:rsidR="00F34B6F">
        <w:t xml:space="preserve"> </w:t>
      </w:r>
      <w:r w:rsidR="00290AF8" w:rsidRPr="008670D6">
        <w:t xml:space="preserve"> </w:t>
      </w:r>
    </w:p>
    <w:p w14:paraId="68C6775F" w14:textId="66BF2BA2" w:rsidR="00290AF8" w:rsidRPr="008670D6" w:rsidRDefault="00290AF8" w:rsidP="00DB05F7">
      <w:pPr>
        <w:pStyle w:val="asn-type"/>
      </w:pPr>
      <w:r w:rsidRPr="008670D6">
        <w:t>This is a</w:t>
      </w:r>
      <w:r w:rsidR="00543A67">
        <w:t xml:space="preserve"> pair </w:t>
      </w:r>
      <w:r w:rsidRPr="008670D6">
        <w:t>assignment</w:t>
      </w:r>
    </w:p>
    <w:p w14:paraId="5F68A0BB" w14:textId="2B854C86" w:rsidR="00273500" w:rsidRDefault="00273500" w:rsidP="00273500">
      <w:pPr>
        <w:pStyle w:val="Heading1"/>
      </w:pPr>
      <w:r>
        <w:t>Purpose:</w:t>
      </w:r>
    </w:p>
    <w:p w14:paraId="096D34D3" w14:textId="517D7617" w:rsidR="00F34B6F" w:rsidRPr="00F34B6F" w:rsidRDefault="00F34B6F" w:rsidP="00F34B6F">
      <w:pPr>
        <w:spacing w:after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 xml:space="preserve">The purpose of this assignment is to </w:t>
      </w:r>
      <w:r w:rsidR="00543A67">
        <w:rPr>
          <w:rFonts w:ascii="Arial" w:eastAsia="Times New Roman" w:hAnsi="Arial" w:cs="Arial"/>
          <w:color w:val="000000"/>
          <w:szCs w:val="22"/>
          <w:lang w:eastAsia="en-US"/>
        </w:rPr>
        <w:t>build a</w:t>
      </w:r>
      <w:r w:rsidR="00914BFD">
        <w:rPr>
          <w:rFonts w:ascii="Arial" w:eastAsia="Times New Roman" w:hAnsi="Arial" w:cs="Arial"/>
          <w:color w:val="000000"/>
          <w:szCs w:val="22"/>
          <w:lang w:eastAsia="en-US"/>
        </w:rPr>
        <w:t xml:space="preserve"> coordinated, multi-view visualization</w:t>
      </w:r>
      <w:r w:rsidR="00543A67">
        <w:rPr>
          <w:rFonts w:ascii="Arial" w:eastAsia="Times New Roman" w:hAnsi="Arial" w:cs="Arial"/>
          <w:color w:val="000000"/>
          <w:szCs w:val="22"/>
          <w:lang w:eastAsia="en-US"/>
        </w:rPr>
        <w:t xml:space="preserve">. </w:t>
      </w:r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 xml:space="preserve">  </w:t>
      </w:r>
    </w:p>
    <w:p w14:paraId="6C95CCC4" w14:textId="0D23BE2E" w:rsidR="00273500" w:rsidRDefault="00273500" w:rsidP="00273500">
      <w:pPr>
        <w:pStyle w:val="Heading1"/>
      </w:pPr>
      <w:r>
        <w:t>Tasks:</w:t>
      </w:r>
    </w:p>
    <w:p w14:paraId="69BF3D79" w14:textId="1B3ABF80" w:rsidR="00144591" w:rsidRPr="00144591" w:rsidRDefault="00144591" w:rsidP="00144591">
      <w:pPr>
        <w:pStyle w:val="Heading2"/>
      </w:pPr>
      <w:r>
        <w:t>Programming Assignment</w:t>
      </w:r>
      <w:r w:rsidR="00354C14">
        <w:t xml:space="preserve"> (</w:t>
      </w:r>
      <w:r w:rsidR="00EA34B8">
        <w:t>65</w:t>
      </w:r>
      <w:r w:rsidR="00914BFD">
        <w:t xml:space="preserve"> </w:t>
      </w:r>
      <w:r w:rsidR="00354C14">
        <w:t>points)</w:t>
      </w:r>
    </w:p>
    <w:p w14:paraId="0D9058C9" w14:textId="044D3B43" w:rsidR="00B02104" w:rsidRDefault="00F34B6F" w:rsidP="00F34B6F">
      <w:pPr>
        <w:spacing w:after="0"/>
        <w:rPr>
          <w:szCs w:val="22"/>
        </w:rPr>
      </w:pPr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>This assignment will be completed using GitHub Classroom. Please accept the assignment with this link (</w:t>
      </w:r>
      <w:hyperlink r:id="rId7" w:history="1">
        <w:r w:rsidR="00900725" w:rsidRPr="009A6350">
          <w:rPr>
            <w:rStyle w:val="Hyperlink"/>
            <w:rFonts w:ascii="Arial" w:eastAsia="Times New Roman" w:hAnsi="Arial" w:cs="Arial"/>
            <w:szCs w:val="22"/>
            <w:lang w:eastAsia="en-US"/>
          </w:rPr>
          <w:t>https://classroom.github.com/a/hfLJWyJu</w:t>
        </w:r>
      </w:hyperlink>
      <w:r w:rsidR="00156D09">
        <w:rPr>
          <w:rFonts w:ascii="Arial" w:eastAsia="Times New Roman" w:hAnsi="Arial" w:cs="Arial"/>
          <w:color w:val="000000"/>
          <w:szCs w:val="22"/>
          <w:lang w:eastAsia="en-US"/>
        </w:rPr>
        <w:t>)</w:t>
      </w:r>
      <w:r w:rsidR="00900725">
        <w:rPr>
          <w:rFonts w:ascii="Arial" w:eastAsia="Times New Roman" w:hAnsi="Arial" w:cs="Arial"/>
          <w:color w:val="000000"/>
          <w:szCs w:val="22"/>
          <w:lang w:eastAsia="en-US"/>
        </w:rPr>
        <w:t xml:space="preserve"> </w:t>
      </w:r>
      <w:r w:rsidRPr="00F34B6F">
        <w:rPr>
          <w:rFonts w:ascii="Arial" w:eastAsia="Times New Roman" w:hAnsi="Arial" w:cs="Arial"/>
          <w:color w:val="000000"/>
          <w:szCs w:val="22"/>
          <w:lang w:eastAsia="en-US"/>
        </w:rPr>
        <w:t>and follow the instructions in the generated repo. </w:t>
      </w:r>
      <w:r w:rsidR="00B02104" w:rsidRPr="00AC5088">
        <w:rPr>
          <w:szCs w:val="22"/>
        </w:rPr>
        <w:t xml:space="preserve"> </w:t>
      </w:r>
    </w:p>
    <w:p w14:paraId="4E048DF1" w14:textId="77777777" w:rsidR="00144591" w:rsidRDefault="00144591" w:rsidP="00144591">
      <w:pPr>
        <w:pStyle w:val="Heading2"/>
      </w:pPr>
      <w:r>
        <w:t xml:space="preserve">Reflection (5 points) </w:t>
      </w:r>
    </w:p>
    <w:p w14:paraId="1FC636D6" w14:textId="77777777" w:rsidR="00144591" w:rsidRPr="00AC5088" w:rsidRDefault="00144591" w:rsidP="00144591">
      <w:pPr>
        <w:rPr>
          <w:szCs w:val="22"/>
        </w:rPr>
      </w:pPr>
      <w:r w:rsidRPr="00AC5088">
        <w:rPr>
          <w:szCs w:val="22"/>
        </w:rPr>
        <w:t xml:space="preserve">Answer each of the following questions with your partner unless instructed otherwise. </w:t>
      </w:r>
    </w:p>
    <w:p w14:paraId="123272E2" w14:textId="77777777" w:rsidR="00144591" w:rsidRPr="00AC5088" w:rsidRDefault="00144591" w:rsidP="00144591">
      <w:pPr>
        <w:pStyle w:val="ListParagraph"/>
        <w:numPr>
          <w:ilvl w:val="0"/>
          <w:numId w:val="19"/>
        </w:numPr>
        <w:rPr>
          <w:szCs w:val="22"/>
        </w:rPr>
      </w:pPr>
      <w:r w:rsidRPr="00AC5088">
        <w:rPr>
          <w:szCs w:val="22"/>
        </w:rPr>
        <w:t>What is your biggest takeaway message from each of the tasks for this assignment?</w:t>
      </w:r>
    </w:p>
    <w:p w14:paraId="346DF1FD" w14:textId="77777777" w:rsidR="00144591" w:rsidRPr="00AC5088" w:rsidRDefault="00144591" w:rsidP="00144591">
      <w:pPr>
        <w:pStyle w:val="ListParagraph"/>
        <w:numPr>
          <w:ilvl w:val="0"/>
          <w:numId w:val="19"/>
        </w:numPr>
        <w:rPr>
          <w:szCs w:val="22"/>
        </w:rPr>
      </w:pPr>
      <w:r w:rsidRPr="00AC5088">
        <w:rPr>
          <w:szCs w:val="22"/>
        </w:rPr>
        <w:t xml:space="preserve">Did both of you put your best effort into this assignment? If not, what obstacle got in your way and how can you avoid it in future assignments?  </w:t>
      </w:r>
    </w:p>
    <w:p w14:paraId="1F5654EB" w14:textId="627B56E3" w:rsidR="00144591" w:rsidRPr="00144591" w:rsidRDefault="00144591" w:rsidP="00144591">
      <w:pPr>
        <w:pStyle w:val="ListParagraph"/>
        <w:numPr>
          <w:ilvl w:val="0"/>
          <w:numId w:val="19"/>
        </w:numPr>
        <w:rPr>
          <w:szCs w:val="22"/>
        </w:rPr>
      </w:pPr>
      <w:r w:rsidRPr="00AC5088">
        <w:rPr>
          <w:szCs w:val="22"/>
        </w:rPr>
        <w:t xml:space="preserve">(Each partner individually) Name one contribution your partner made to this assignment that you are proud of. </w:t>
      </w:r>
    </w:p>
    <w:p w14:paraId="6C973713" w14:textId="741A2EE0" w:rsidR="00273500" w:rsidRPr="00273500" w:rsidRDefault="00273500" w:rsidP="00273500">
      <w:pPr>
        <w:pStyle w:val="Heading1"/>
      </w:pPr>
      <w:r>
        <w:t xml:space="preserve">Submission: </w:t>
      </w:r>
    </w:p>
    <w:p w14:paraId="4D1B8DA2" w14:textId="79A82BD5" w:rsidR="006F7BF5" w:rsidRPr="00787752" w:rsidRDefault="006F7BF5" w:rsidP="006F7BF5">
      <w:pPr>
        <w:rPr>
          <w:b/>
          <w:bCs/>
        </w:rPr>
      </w:pPr>
      <w:r w:rsidRPr="00787752">
        <w:t>S</w:t>
      </w:r>
      <w:r w:rsidR="00F34B6F">
        <w:t xml:space="preserve">ee </w:t>
      </w:r>
      <w:proofErr w:type="spellStart"/>
      <w:r w:rsidR="00F34B6F">
        <w:t>Gradescope</w:t>
      </w:r>
      <w:proofErr w:type="spellEnd"/>
      <w:r w:rsidR="00F34B6F">
        <w:t xml:space="preserve"> </w:t>
      </w:r>
      <w:r w:rsidR="00543A67">
        <w:t>hw</w:t>
      </w:r>
      <w:r w:rsidR="00F34B6F">
        <w:t>-</w:t>
      </w:r>
      <w:r w:rsidR="001A4DB3">
        <w:t>0</w:t>
      </w:r>
      <w:r w:rsidR="00914BFD">
        <w:t>6</w:t>
      </w:r>
      <w:r w:rsidR="00F34B6F">
        <w:t xml:space="preserve"> for submission instructions. </w:t>
      </w:r>
    </w:p>
    <w:p w14:paraId="5132346A" w14:textId="2D7A8ABE" w:rsidR="00524388" w:rsidRPr="00273500" w:rsidRDefault="00524388" w:rsidP="006F7BF5">
      <w:pPr>
        <w:pStyle w:val="Heading2"/>
        <w:numPr>
          <w:ilvl w:val="0"/>
          <w:numId w:val="0"/>
        </w:numPr>
        <w:ind w:left="360" w:hanging="360"/>
      </w:pPr>
    </w:p>
    <w:sectPr w:rsidR="00524388" w:rsidRPr="00273500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C3AAA" w14:textId="77777777" w:rsidR="00826DCF" w:rsidRDefault="00826DCF">
      <w:pPr>
        <w:spacing w:after="0"/>
      </w:pPr>
      <w:r>
        <w:separator/>
      </w:r>
    </w:p>
  </w:endnote>
  <w:endnote w:type="continuationSeparator" w:id="0">
    <w:p w14:paraId="3B1D65DA" w14:textId="77777777" w:rsidR="00826DCF" w:rsidRDefault="00826D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D97F0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17E32" w14:textId="77777777" w:rsidR="00826DCF" w:rsidRDefault="00826DCF">
      <w:pPr>
        <w:spacing w:after="0"/>
      </w:pPr>
      <w:r>
        <w:separator/>
      </w:r>
    </w:p>
  </w:footnote>
  <w:footnote w:type="continuationSeparator" w:id="0">
    <w:p w14:paraId="6790BAEE" w14:textId="77777777" w:rsidR="00826DCF" w:rsidRDefault="00826DC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03549B"/>
    <w:multiLevelType w:val="hybridMultilevel"/>
    <w:tmpl w:val="1E343728"/>
    <w:lvl w:ilvl="0" w:tplc="D6BC9B5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7437C7"/>
    <w:multiLevelType w:val="multilevel"/>
    <w:tmpl w:val="1850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8B6019"/>
    <w:multiLevelType w:val="hybridMultilevel"/>
    <w:tmpl w:val="EDF0C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226043">
    <w:abstractNumId w:val="8"/>
  </w:num>
  <w:num w:numId="2" w16cid:durableId="669991574">
    <w:abstractNumId w:val="8"/>
  </w:num>
  <w:num w:numId="3" w16cid:durableId="589855026">
    <w:abstractNumId w:val="9"/>
  </w:num>
  <w:num w:numId="4" w16cid:durableId="843252749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406730286">
    <w:abstractNumId w:val="10"/>
  </w:num>
  <w:num w:numId="6" w16cid:durableId="1882743630">
    <w:abstractNumId w:val="7"/>
  </w:num>
  <w:num w:numId="7" w16cid:durableId="425541092">
    <w:abstractNumId w:val="6"/>
  </w:num>
  <w:num w:numId="8" w16cid:durableId="1227373380">
    <w:abstractNumId w:val="5"/>
  </w:num>
  <w:num w:numId="9" w16cid:durableId="998848829">
    <w:abstractNumId w:val="4"/>
  </w:num>
  <w:num w:numId="10" w16cid:durableId="769087878">
    <w:abstractNumId w:val="3"/>
  </w:num>
  <w:num w:numId="11" w16cid:durableId="94643401">
    <w:abstractNumId w:val="2"/>
  </w:num>
  <w:num w:numId="12" w16cid:durableId="637537547">
    <w:abstractNumId w:val="1"/>
  </w:num>
  <w:num w:numId="13" w16cid:durableId="2124492380">
    <w:abstractNumId w:val="0"/>
  </w:num>
  <w:num w:numId="14" w16cid:durableId="467941603">
    <w:abstractNumId w:val="8"/>
    <w:lvlOverride w:ilvl="0">
      <w:startOverride w:val="1"/>
    </w:lvlOverride>
  </w:num>
  <w:num w:numId="15" w16cid:durableId="746539094">
    <w:abstractNumId w:val="8"/>
  </w:num>
  <w:num w:numId="16" w16cid:durableId="73938968">
    <w:abstractNumId w:val="14"/>
  </w:num>
  <w:num w:numId="17" w16cid:durableId="1902868490">
    <w:abstractNumId w:val="11"/>
  </w:num>
  <w:num w:numId="18" w16cid:durableId="1586375576">
    <w:abstractNumId w:val="12"/>
  </w:num>
  <w:num w:numId="19" w16cid:durableId="18401952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F8"/>
    <w:rsid w:val="000A559D"/>
    <w:rsid w:val="000A66FD"/>
    <w:rsid w:val="00144591"/>
    <w:rsid w:val="00156D09"/>
    <w:rsid w:val="001663BA"/>
    <w:rsid w:val="001925E9"/>
    <w:rsid w:val="001A4DB3"/>
    <w:rsid w:val="002371B2"/>
    <w:rsid w:val="00273500"/>
    <w:rsid w:val="00290AF8"/>
    <w:rsid w:val="00324210"/>
    <w:rsid w:val="00354C14"/>
    <w:rsid w:val="003F31CF"/>
    <w:rsid w:val="00524388"/>
    <w:rsid w:val="00543A67"/>
    <w:rsid w:val="006F7BF5"/>
    <w:rsid w:val="00757E9A"/>
    <w:rsid w:val="00782BC6"/>
    <w:rsid w:val="007E1A9C"/>
    <w:rsid w:val="007E4F37"/>
    <w:rsid w:val="00826DCF"/>
    <w:rsid w:val="008670D6"/>
    <w:rsid w:val="00880BC2"/>
    <w:rsid w:val="0088633A"/>
    <w:rsid w:val="00900725"/>
    <w:rsid w:val="00914BA3"/>
    <w:rsid w:val="00914BFD"/>
    <w:rsid w:val="00A02BC8"/>
    <w:rsid w:val="00A27708"/>
    <w:rsid w:val="00A53935"/>
    <w:rsid w:val="00B02104"/>
    <w:rsid w:val="00B66A54"/>
    <w:rsid w:val="00BA1E9D"/>
    <w:rsid w:val="00BB58E9"/>
    <w:rsid w:val="00C30BFD"/>
    <w:rsid w:val="00C84DBD"/>
    <w:rsid w:val="00C87A87"/>
    <w:rsid w:val="00D32301"/>
    <w:rsid w:val="00D927AE"/>
    <w:rsid w:val="00DB05F7"/>
    <w:rsid w:val="00E73AC0"/>
    <w:rsid w:val="00EA34B8"/>
    <w:rsid w:val="00EC0C18"/>
    <w:rsid w:val="00EF29AD"/>
    <w:rsid w:val="00F34B6F"/>
    <w:rsid w:val="00F633A2"/>
    <w:rsid w:val="00F86C31"/>
    <w:rsid w:val="00F9428C"/>
    <w:rsid w:val="00FD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DBF75"/>
  <w15:chartTrackingRefBased/>
  <w15:docId w15:val="{A6BE5EFE-E3DA-1145-B3AA-69665D02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56565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104"/>
    <w:pPr>
      <w:spacing w:after="120" w:line="240" w:lineRule="auto"/>
    </w:pPr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0D6"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633A"/>
    <w:pPr>
      <w:keepNext/>
      <w:keepLines/>
      <w:numPr>
        <w:numId w:val="17"/>
      </w:numPr>
      <w:spacing w:before="240" w:after="40"/>
      <w:outlineLvl w:val="1"/>
    </w:pPr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/>
      <w:contextualSpacing/>
      <w:outlineLvl w:val="3"/>
    </w:pPr>
    <w:rPr>
      <w:rFonts w:asciiTheme="majorHAnsi" w:eastAsiaTheme="majorEastAsia" w:hAnsiTheme="majorHAnsi" w:cstheme="majorBidi"/>
      <w:iCs/>
      <w:color w:val="F07F09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/>
      <w:contextualSpacing/>
      <w:outlineLvl w:val="4"/>
    </w:pPr>
    <w:rPr>
      <w:rFonts w:asciiTheme="majorHAnsi" w:eastAsiaTheme="majorEastAsia" w:hAnsiTheme="majorHAnsi" w:cstheme="majorBidi"/>
      <w:i/>
      <w:color w:val="F07F0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/>
      <w:contextualSpacing/>
      <w:outlineLvl w:val="5"/>
    </w:pPr>
    <w:rPr>
      <w:rFonts w:asciiTheme="majorHAnsi" w:eastAsiaTheme="majorEastAsia" w:hAnsiTheme="majorHAnsi" w:cstheme="majorBidi"/>
      <w:b/>
      <w:color w:val="F07F09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/>
      <w:contextualSpacing/>
      <w:outlineLvl w:val="6"/>
    </w:pPr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/>
      <w:contextualSpacing/>
      <w:outlineLvl w:val="7"/>
    </w:pPr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/>
      <w:contextualSpacing/>
      <w:outlineLvl w:val="8"/>
    </w:pPr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autoRedefine/>
    <w:uiPriority w:val="1"/>
    <w:qFormat/>
    <w:rsid w:val="00DB05F7"/>
    <w:pPr>
      <w:pBdr>
        <w:top w:val="single" w:sz="24" w:space="6" w:color="F07F09" w:themeColor="accent1"/>
      </w:pBdr>
      <w:contextualSpacing/>
    </w:pPr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DB05F7"/>
    <w:rPr>
      <w:rFonts w:asciiTheme="majorHAnsi" w:eastAsiaTheme="majorEastAsia" w:hAnsiTheme="majorHAnsi" w:cstheme="majorBidi"/>
      <w:b/>
      <w:color w:val="464646" w:themeColor="text2" w:themeTint="E6"/>
      <w:kern w:val="28"/>
      <w:sz w:val="36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670D6"/>
    <w:rPr>
      <w:rFonts w:asciiTheme="majorHAnsi" w:eastAsiaTheme="majorEastAsia" w:hAnsiTheme="majorHAnsi" w:cstheme="majorBidi"/>
      <w:b/>
      <w:color w:val="464646" w:themeColor="text2" w:themeTint="E6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07F0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07F09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07F09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07F09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07F09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07F09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07F09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56565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64646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56565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64646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64646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56565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56565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asn-type">
    <w:name w:val="asn-type"/>
    <w:basedOn w:val="Title"/>
    <w:autoRedefine/>
    <w:qFormat/>
    <w:rsid w:val="00DB05F7"/>
    <w:pPr>
      <w:pBdr>
        <w:top w:val="none" w:sz="0" w:space="0" w:color="auto"/>
        <w:bottom w:val="single" w:sz="24" w:space="6" w:color="F07F09" w:themeColor="accent1"/>
      </w:pBdr>
    </w:pPr>
    <w:rPr>
      <w:bCs/>
      <w:i/>
      <w:color w:val="C00000"/>
      <w:sz w:val="2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8633A"/>
    <w:rPr>
      <w:rFonts w:asciiTheme="majorHAnsi" w:eastAsiaTheme="majorEastAsia" w:hAnsiTheme="majorHAnsi" w:cstheme="majorBidi"/>
      <w:color w:val="B35E0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unhideWhenUsed/>
    <w:qFormat/>
    <w:rsid w:val="00B0210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4B6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F34B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B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0BC2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lassroom.github.com/a/hfLJWyJ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mosca/Library/Containers/com.microsoft.Word/Data/Library/Application%20Support/Microsoft/Office/16.0/DTS/en-US%7b749BC796-16FB-9746-9C35-C88F9D6FE4BD%7d/%7b1014F0BF-450C-4E40-B283-ADC2BE4663BE%7dtf10002069_mac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{1014F0BF-450C-4E40-B283-ADC2BE4663BE}tf10002069_mac.dotx</Template>
  <TotalTime>3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15</cp:revision>
  <dcterms:created xsi:type="dcterms:W3CDTF">2022-09-12T12:54:00Z</dcterms:created>
  <dcterms:modified xsi:type="dcterms:W3CDTF">2023-02-14T19:54:00Z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