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59388427" w:rsidR="008670D6" w:rsidRDefault="00543A67" w:rsidP="008670D6">
      <w:pPr>
        <w:pStyle w:val="Title"/>
      </w:pPr>
      <w:r>
        <w:t>hw</w:t>
      </w:r>
      <w:r w:rsidR="00F34B6F">
        <w:t>-0</w:t>
      </w:r>
      <w:r w:rsidR="002371B2">
        <w:t>3</w:t>
      </w:r>
      <w:r w:rsidR="00290AF8" w:rsidRPr="008670D6">
        <w:t xml:space="preserve">: </w:t>
      </w:r>
      <w:r w:rsidR="002371B2">
        <w:t>Interactive</w:t>
      </w:r>
      <w:r>
        <w:t xml:space="preserve"> Website and </w:t>
      </w:r>
      <w:r w:rsidR="002371B2">
        <w:t>Marks</w:t>
      </w:r>
      <w:r>
        <w:t xml:space="preserve"> &amp; </w:t>
      </w:r>
      <w:r w:rsidR="002371B2">
        <w:t>Channels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3524778E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 xml:space="preserve">n interactive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website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.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 In addition, you will practice 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>decomposing a visualization into marks and channels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51F2AE9F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8C3EFF">
        <w:t>45</w:t>
      </w:r>
      <w:r w:rsidR="00354C14">
        <w:t xml:space="preserve"> points)</w:t>
      </w:r>
    </w:p>
    <w:p w14:paraId="0D9058C9" w14:textId="547D3992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783CAE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https://classroom.github.com/a/UeJiUVG4</w:t>
        </w:r>
      </w:hyperlink>
      <w:r w:rsidR="002371B2">
        <w:t>)</w:t>
      </w:r>
      <w:r w:rsidR="00783CAE"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689EB9D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-0</w:t>
      </w:r>
      <w:r w:rsidR="002371B2">
        <w:t>3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8C3E" w14:textId="77777777" w:rsidR="00B13552" w:rsidRDefault="00B13552">
      <w:pPr>
        <w:spacing w:after="0"/>
      </w:pPr>
      <w:r>
        <w:separator/>
      </w:r>
    </w:p>
  </w:endnote>
  <w:endnote w:type="continuationSeparator" w:id="0">
    <w:p w14:paraId="68F540D3" w14:textId="77777777" w:rsidR="00B13552" w:rsidRDefault="00B135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BB47" w14:textId="77777777" w:rsidR="00B13552" w:rsidRDefault="00B13552">
      <w:pPr>
        <w:spacing w:after="0"/>
      </w:pPr>
      <w:r>
        <w:separator/>
      </w:r>
    </w:p>
  </w:footnote>
  <w:footnote w:type="continuationSeparator" w:id="0">
    <w:p w14:paraId="534A3DB4" w14:textId="77777777" w:rsidR="00B13552" w:rsidRDefault="00B135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44591"/>
    <w:rsid w:val="001663BA"/>
    <w:rsid w:val="001925E9"/>
    <w:rsid w:val="002371B2"/>
    <w:rsid w:val="00273500"/>
    <w:rsid w:val="00290AF8"/>
    <w:rsid w:val="00324210"/>
    <w:rsid w:val="00354C14"/>
    <w:rsid w:val="003F31CF"/>
    <w:rsid w:val="00524388"/>
    <w:rsid w:val="00543A67"/>
    <w:rsid w:val="006F7BF5"/>
    <w:rsid w:val="00782BC6"/>
    <w:rsid w:val="00783CAE"/>
    <w:rsid w:val="008670D6"/>
    <w:rsid w:val="0088633A"/>
    <w:rsid w:val="008C3EFF"/>
    <w:rsid w:val="00914BA3"/>
    <w:rsid w:val="00A27708"/>
    <w:rsid w:val="00B02104"/>
    <w:rsid w:val="00B13552"/>
    <w:rsid w:val="00B66A54"/>
    <w:rsid w:val="00BA1E9D"/>
    <w:rsid w:val="00BB58E9"/>
    <w:rsid w:val="00C87A87"/>
    <w:rsid w:val="00CE37CA"/>
    <w:rsid w:val="00DB05F7"/>
    <w:rsid w:val="00E73AC0"/>
    <w:rsid w:val="00EF29AD"/>
    <w:rsid w:val="00F34B6F"/>
    <w:rsid w:val="00F633A2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UeJiUVG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2022-09-12T12:54:00Z</dcterms:created>
  <dcterms:modified xsi:type="dcterms:W3CDTF">2023-01-17T21:34:00Z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