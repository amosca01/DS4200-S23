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7DFB59A6" w:rsidR="008670D6" w:rsidRDefault="00290AF8" w:rsidP="008670D6">
      <w:pPr>
        <w:pStyle w:val="Title"/>
      </w:pPr>
      <w:proofErr w:type="spellStart"/>
      <w:r w:rsidRPr="008670D6">
        <w:t>hw</w:t>
      </w:r>
      <w:proofErr w:type="spellEnd"/>
      <w:r w:rsidRPr="008670D6">
        <w:t>-</w:t>
      </w:r>
      <w:r w:rsidR="00324210">
        <w:t>XX</w:t>
      </w:r>
      <w:r w:rsidRPr="008670D6">
        <w:t xml:space="preserve">: </w:t>
      </w:r>
      <w:proofErr w:type="spellStart"/>
      <w:r w:rsidR="00324210">
        <w:t>Yyyyy</w:t>
      </w:r>
      <w:proofErr w:type="spellEnd"/>
      <w:r w:rsidR="00324210">
        <w:t xml:space="preserve"> </w:t>
      </w:r>
      <w:proofErr w:type="spellStart"/>
      <w:r w:rsidR="00324210">
        <w:t>Zzzzz</w:t>
      </w:r>
      <w:proofErr w:type="spellEnd"/>
      <w:r w:rsidRPr="008670D6">
        <w:t xml:space="preserve"> </w:t>
      </w:r>
    </w:p>
    <w:p w14:paraId="68C6775F" w14:textId="3C77CDAB" w:rsidR="00290AF8" w:rsidRPr="008670D6" w:rsidRDefault="00290AF8" w:rsidP="00DB05F7">
      <w:pPr>
        <w:pStyle w:val="asn-type"/>
      </w:pPr>
      <w:r w:rsidRPr="008670D6">
        <w:t>This is a</w:t>
      </w:r>
      <w:r w:rsidR="00B02104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33D581FA" w14:textId="722B95EE" w:rsidR="00273500" w:rsidRPr="00273500" w:rsidRDefault="00273500" w:rsidP="00273500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  <w:r w:rsidRPr="00273500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set up the various tools you will need to be successful in this class and to start thinking about your final project.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3E804E90" w14:textId="77777777" w:rsidR="00273500" w:rsidRPr="00273500" w:rsidRDefault="00273500" w:rsidP="00273500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  <w:r w:rsidRPr="00273500">
        <w:rPr>
          <w:rFonts w:ascii="Arial" w:eastAsia="Times New Roman" w:hAnsi="Arial" w:cs="Arial"/>
          <w:color w:val="000000"/>
          <w:szCs w:val="22"/>
          <w:lang w:eastAsia="en-US"/>
        </w:rPr>
        <w:t xml:space="preserve">Start a document for this assignment. Anything you are asked to turn in for the tasks below should be recorded in this document. Responses for each task should start on a new page of the document.  </w:t>
      </w:r>
    </w:p>
    <w:p w14:paraId="2F43A1C9" w14:textId="52C8B36F" w:rsidR="00273500" w:rsidRDefault="00273500" w:rsidP="00273500"/>
    <w:p w14:paraId="789884E2" w14:textId="7EBCDB92" w:rsidR="00273500" w:rsidRDefault="00273500" w:rsidP="00273500">
      <w:pPr>
        <w:pStyle w:val="Heading2"/>
      </w:pPr>
      <w:r>
        <w:t>Informational Survey</w:t>
      </w:r>
      <w:r w:rsidR="00782BC6">
        <w:t xml:space="preserve"> (1 point) </w:t>
      </w:r>
    </w:p>
    <w:p w14:paraId="18308572" w14:textId="187C322B" w:rsidR="00273500" w:rsidRDefault="00273500" w:rsidP="00273500"/>
    <w:p w14:paraId="0D813C23" w14:textId="5B19F31C" w:rsidR="00273500" w:rsidRDefault="00273500" w:rsidP="00273500">
      <w:pPr>
        <w:pStyle w:val="Heading2"/>
      </w:pPr>
      <w:r>
        <w:t>Review Project Spec</w:t>
      </w:r>
      <w:r w:rsidR="00782BC6">
        <w:t xml:space="preserve"> (1 point) </w:t>
      </w:r>
    </w:p>
    <w:p w14:paraId="75AAC1CD" w14:textId="77777777" w:rsidR="00B02104" w:rsidRDefault="00B02104" w:rsidP="00B02104">
      <w:pPr>
        <w:pStyle w:val="Heading2"/>
      </w:pPr>
      <w:r>
        <w:t xml:space="preserve">Reflection (5 points) </w:t>
      </w:r>
    </w:p>
    <w:p w14:paraId="32D9CAD0" w14:textId="77777777" w:rsidR="00B02104" w:rsidRPr="00AC5088" w:rsidRDefault="00B02104" w:rsidP="00B02104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6846526B" w14:textId="77777777" w:rsidR="00B02104" w:rsidRPr="00AC5088" w:rsidRDefault="00B02104" w:rsidP="00B02104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6CD4D04C" w14:textId="77777777" w:rsidR="00B02104" w:rsidRPr="00AC5088" w:rsidRDefault="00B02104" w:rsidP="00B02104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0D9058C9" w14:textId="02A41467" w:rsidR="00B02104" w:rsidRPr="00B02104" w:rsidRDefault="00B02104" w:rsidP="00B02104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77777777" w:rsidR="006F7BF5" w:rsidRPr="00787752" w:rsidRDefault="006F7BF5" w:rsidP="006F7BF5">
      <w:pPr>
        <w:rPr>
          <w:b/>
          <w:bCs/>
        </w:rPr>
      </w:pPr>
      <w:r w:rsidRPr="00787752">
        <w:t xml:space="preserve">Save your document as a PDF and submit it on </w:t>
      </w:r>
      <w:proofErr w:type="spellStart"/>
      <w:r w:rsidRPr="00787752">
        <w:t>Gradescope</w:t>
      </w:r>
      <w:proofErr w:type="spellEnd"/>
      <w:r w:rsidRPr="00787752">
        <w:t xml:space="preserve">. </w:t>
      </w:r>
      <w:r w:rsidRPr="00787752">
        <w:rPr>
          <w:b/>
          <w:bCs/>
        </w:rPr>
        <w:t xml:space="preserve">Be sure to assign questions to pages appropriately when you submit.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AEA3" w14:textId="77777777" w:rsidR="00914BA3" w:rsidRDefault="00914BA3">
      <w:pPr>
        <w:spacing w:after="0"/>
      </w:pPr>
      <w:r>
        <w:separator/>
      </w:r>
    </w:p>
  </w:endnote>
  <w:endnote w:type="continuationSeparator" w:id="0">
    <w:p w14:paraId="549B3095" w14:textId="77777777" w:rsidR="00914BA3" w:rsidRDefault="00914B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C2E8" w14:textId="77777777" w:rsidR="00914BA3" w:rsidRDefault="00914BA3">
      <w:pPr>
        <w:spacing w:after="0"/>
      </w:pPr>
      <w:r>
        <w:separator/>
      </w:r>
    </w:p>
  </w:footnote>
  <w:footnote w:type="continuationSeparator" w:id="0">
    <w:p w14:paraId="5C51AD61" w14:textId="77777777" w:rsidR="00914BA3" w:rsidRDefault="00914B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66FD"/>
    <w:rsid w:val="001663BA"/>
    <w:rsid w:val="00273500"/>
    <w:rsid w:val="00290AF8"/>
    <w:rsid w:val="00324210"/>
    <w:rsid w:val="003F31CF"/>
    <w:rsid w:val="00524388"/>
    <w:rsid w:val="006F7BF5"/>
    <w:rsid w:val="00782BC6"/>
    <w:rsid w:val="008670D6"/>
    <w:rsid w:val="0088633A"/>
    <w:rsid w:val="00914BA3"/>
    <w:rsid w:val="00B02104"/>
    <w:rsid w:val="00B66A54"/>
    <w:rsid w:val="00BB58E9"/>
    <w:rsid w:val="00C87A87"/>
    <w:rsid w:val="00DB05F7"/>
    <w:rsid w:val="00E73AC0"/>
    <w:rsid w:val="00EF29AD"/>
    <w:rsid w:val="00F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22</TotalTime>
  <Pages>1</Pages>
  <Words>181</Words>
  <Characters>891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2022-08-30T15:44:00Z</dcterms:created>
  <dcterms:modified xsi:type="dcterms:W3CDTF">2022-08-30T19:03:00Z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