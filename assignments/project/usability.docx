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5858D1AD" w:rsidR="008670D6" w:rsidRDefault="00791706" w:rsidP="008670D6">
      <w:pPr>
        <w:pStyle w:val="Title"/>
      </w:pPr>
      <w:r>
        <w:t xml:space="preserve">Usability Testing </w:t>
      </w:r>
    </w:p>
    <w:p w14:paraId="68C6775F" w14:textId="2710725B" w:rsidR="00290AF8" w:rsidRPr="008670D6" w:rsidRDefault="00290AF8" w:rsidP="00DB05F7">
      <w:pPr>
        <w:pStyle w:val="asn-type"/>
      </w:pPr>
      <w:r w:rsidRPr="008670D6">
        <w:t xml:space="preserve">This is </w:t>
      </w:r>
      <w:r w:rsidR="00F612ED">
        <w:t>a group</w:t>
      </w:r>
      <w:r w:rsidR="00A749A4">
        <w:t xml:space="preserve"> </w:t>
      </w:r>
      <w:proofErr w:type="gramStart"/>
      <w:r w:rsidRPr="008670D6">
        <w:t>assignment</w:t>
      </w:r>
      <w:proofErr w:type="gramEnd"/>
    </w:p>
    <w:p w14:paraId="5F68A0BB" w14:textId="2B854C86" w:rsidR="00273500" w:rsidRDefault="00273500" w:rsidP="00273500">
      <w:pPr>
        <w:pStyle w:val="Heading1"/>
      </w:pPr>
      <w:r>
        <w:t>Purpose:</w:t>
      </w:r>
    </w:p>
    <w:p w14:paraId="33D581FA" w14:textId="7057D04F"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791706">
        <w:rPr>
          <w:rFonts w:ascii="Arial" w:eastAsia="Times New Roman" w:hAnsi="Arial" w:cs="Arial"/>
          <w:color w:val="000000"/>
          <w:szCs w:val="22"/>
          <w:lang w:eastAsia="en-US"/>
        </w:rPr>
        <w:t>perform usability testing for your final visualization</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 xml:space="preserve"> </w:t>
      </w:r>
    </w:p>
    <w:p w14:paraId="708D7C16" w14:textId="7427FCF5" w:rsidR="00A749A4" w:rsidRDefault="00273500" w:rsidP="00F612ED">
      <w:pPr>
        <w:pStyle w:val="Heading1"/>
      </w:pPr>
      <w:r>
        <w:t>Tasks:</w:t>
      </w:r>
    </w:p>
    <w:p w14:paraId="1E685494" w14:textId="4B42FDD2" w:rsidR="00791706" w:rsidRDefault="00791706" w:rsidP="00791706">
      <w:r>
        <w:t>You will perform a usability test for your final project visualization. It is okay if your visualization is not complete yet, you can think of this as a medium</w:t>
      </w:r>
      <w:r w:rsidR="00211176">
        <w:t xml:space="preserve">- or </w:t>
      </w:r>
      <w:r>
        <w:t xml:space="preserve">high-fidelity usability test. </w:t>
      </w:r>
    </w:p>
    <w:p w14:paraId="39D5E200" w14:textId="60D56ED6" w:rsidR="00791706" w:rsidRPr="00791706" w:rsidRDefault="00791706" w:rsidP="00791706">
      <w:pPr>
        <w:rPr>
          <w:b/>
          <w:bCs/>
          <w:color w:val="C00000"/>
        </w:rPr>
      </w:pPr>
      <w:r w:rsidRPr="00791706">
        <w:rPr>
          <w:b/>
          <w:bCs/>
          <w:color w:val="C00000"/>
        </w:rPr>
        <w:t xml:space="preserve">**Nothing is due </w:t>
      </w:r>
      <w:r w:rsidR="00211176" w:rsidRPr="00791706">
        <w:rPr>
          <w:b/>
          <w:bCs/>
          <w:color w:val="C00000"/>
        </w:rPr>
        <w:t>today;</w:t>
      </w:r>
      <w:r w:rsidRPr="00791706">
        <w:rPr>
          <w:b/>
          <w:bCs/>
          <w:color w:val="C00000"/>
        </w:rPr>
        <w:t xml:space="preserve"> however you are expected to include an overview of your usability testing in your final project report** </w:t>
      </w:r>
    </w:p>
    <w:p w14:paraId="1D8277F4" w14:textId="7326F8CD" w:rsidR="00791706" w:rsidRDefault="00791706" w:rsidP="00791706">
      <w:pPr>
        <w:pStyle w:val="Heading2"/>
      </w:pPr>
      <w:r>
        <w:t>Design Experiment</w:t>
      </w:r>
    </w:p>
    <w:p w14:paraId="6BEC136B" w14:textId="5AB1E1B0" w:rsidR="00791706" w:rsidRDefault="00791706" w:rsidP="00791706">
      <w:r>
        <w:t xml:space="preserve">Design your usability test. You will need to decide: </w:t>
      </w:r>
    </w:p>
    <w:p w14:paraId="322887A8" w14:textId="03A45A64" w:rsidR="00791706" w:rsidRDefault="00791706" w:rsidP="00791706">
      <w:pPr>
        <w:pStyle w:val="ListParagraph"/>
        <w:numPr>
          <w:ilvl w:val="0"/>
          <w:numId w:val="40"/>
        </w:numPr>
      </w:pPr>
      <w:r>
        <w:t>What specific tasks you will ask participants to perform</w:t>
      </w:r>
    </w:p>
    <w:p w14:paraId="4EF7574F" w14:textId="709F0FDA" w:rsidR="00791706" w:rsidRDefault="00791706" w:rsidP="00791706">
      <w:pPr>
        <w:pStyle w:val="ListParagraph"/>
        <w:numPr>
          <w:ilvl w:val="0"/>
          <w:numId w:val="40"/>
        </w:numPr>
      </w:pPr>
      <w:r>
        <w:t xml:space="preserve">What data you will collect as participants complete those tasks </w:t>
      </w:r>
    </w:p>
    <w:p w14:paraId="4E589D62" w14:textId="79AC2D1C" w:rsidR="00791706" w:rsidRPr="00791706" w:rsidRDefault="00791706" w:rsidP="00791706">
      <w:r>
        <w:t xml:space="preserve">Record the details of your experiment. You should be able to provide reasoning/rationale for each of the tasks you chose and the data you will collect.  </w:t>
      </w:r>
    </w:p>
    <w:p w14:paraId="2DCCF163" w14:textId="057C0BD3" w:rsidR="00791706" w:rsidRDefault="00791706" w:rsidP="00791706">
      <w:pPr>
        <w:pStyle w:val="Heading2"/>
      </w:pPr>
      <w:r>
        <w:t xml:space="preserve">Run Experiment </w:t>
      </w:r>
    </w:p>
    <w:p w14:paraId="36B2EDAC" w14:textId="38F1C0D1" w:rsidR="00791706" w:rsidRPr="00791706" w:rsidRDefault="00791706" w:rsidP="00791706">
      <w:r>
        <w:t xml:space="preserve">Pair up with one or two other groups. Act as participants in each other’s usability tests. Remember to collect and record data as participants move through your experiment. </w:t>
      </w:r>
    </w:p>
    <w:p w14:paraId="23ECDDE6" w14:textId="3110C1C1" w:rsidR="00791706" w:rsidRDefault="00791706" w:rsidP="00791706">
      <w:pPr>
        <w:pStyle w:val="Heading2"/>
      </w:pPr>
      <w:r>
        <w:t xml:space="preserve">Analyze Results </w:t>
      </w:r>
    </w:p>
    <w:p w14:paraId="77DFDE9D" w14:textId="5CC959D7" w:rsidR="00791706" w:rsidRDefault="00791706" w:rsidP="00791706">
      <w:r>
        <w:t xml:space="preserve">Analyze the data you collected in your usability test. </w:t>
      </w:r>
      <w:r w:rsidR="00211176">
        <w:t xml:space="preserve">What take-aways are there from it? For example, did you learn that any parts of your visualization are particularly well-designed? Did you learn any parts are hard to use? </w:t>
      </w:r>
    </w:p>
    <w:p w14:paraId="129D26B1" w14:textId="391383FA" w:rsidR="00211176" w:rsidRDefault="00211176" w:rsidP="00791706">
      <w:r>
        <w:t xml:space="preserve">Based on your results, what changes would you ideally make to your final visualization design? What changes can you feasibly make in the time you have to finish your implementation? </w:t>
      </w:r>
    </w:p>
    <w:p w14:paraId="68CEF624" w14:textId="7C531EDF" w:rsidR="00211176" w:rsidRPr="00791706" w:rsidRDefault="00211176" w:rsidP="00791706">
      <w:r>
        <w:t xml:space="preserve">Record your analysis and outcomes. You will need to write up the results of your usability study and the design changes you made based on it in your final project report. </w:t>
      </w:r>
    </w:p>
    <w:sectPr w:rsidR="00211176" w:rsidRPr="00791706">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F418" w14:textId="77777777" w:rsidR="0012776B" w:rsidRDefault="0012776B">
      <w:pPr>
        <w:spacing w:after="0"/>
      </w:pPr>
      <w:r>
        <w:separator/>
      </w:r>
    </w:p>
  </w:endnote>
  <w:endnote w:type="continuationSeparator" w:id="0">
    <w:p w14:paraId="2D483221" w14:textId="77777777" w:rsidR="0012776B" w:rsidRDefault="00127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93DE" w14:textId="77777777" w:rsidR="0012776B" w:rsidRDefault="0012776B">
      <w:pPr>
        <w:spacing w:after="0"/>
      </w:pPr>
      <w:r>
        <w:separator/>
      </w:r>
    </w:p>
  </w:footnote>
  <w:footnote w:type="continuationSeparator" w:id="0">
    <w:p w14:paraId="3064B68B" w14:textId="77777777" w:rsidR="0012776B" w:rsidRDefault="001277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52D6C"/>
    <w:multiLevelType w:val="multilevel"/>
    <w:tmpl w:val="9CD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D4B67"/>
    <w:multiLevelType w:val="hybridMultilevel"/>
    <w:tmpl w:val="0CD2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97F36"/>
    <w:multiLevelType w:val="hybridMultilevel"/>
    <w:tmpl w:val="46D0FEC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507596"/>
    <w:multiLevelType w:val="multilevel"/>
    <w:tmpl w:val="B85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800FD"/>
    <w:multiLevelType w:val="hybridMultilevel"/>
    <w:tmpl w:val="23AE2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53453"/>
    <w:multiLevelType w:val="hybridMultilevel"/>
    <w:tmpl w:val="1BE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385371"/>
    <w:multiLevelType w:val="hybridMultilevel"/>
    <w:tmpl w:val="29AE813C"/>
    <w:lvl w:ilvl="0" w:tplc="04090017">
      <w:start w:val="1"/>
      <w:numFmt w:val="lowerLetter"/>
      <w:lvlText w:val="%1)"/>
      <w:lvlJc w:val="left"/>
      <w:pPr>
        <w:ind w:left="781" w:hanging="360"/>
      </w:pPr>
      <w:rPr>
        <w:rFonts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6"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A53CB8"/>
    <w:multiLevelType w:val="multilevel"/>
    <w:tmpl w:val="3A2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40601"/>
    <w:multiLevelType w:val="hybridMultilevel"/>
    <w:tmpl w:val="FBA4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304B3"/>
    <w:multiLevelType w:val="multilevel"/>
    <w:tmpl w:val="E64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74E12"/>
    <w:multiLevelType w:val="multilevel"/>
    <w:tmpl w:val="860C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7"/>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32"/>
  </w:num>
  <w:num w:numId="17" w16cid:durableId="1902868490">
    <w:abstractNumId w:val="24"/>
  </w:num>
  <w:num w:numId="18" w16cid:durableId="1586375576">
    <w:abstractNumId w:val="27"/>
  </w:num>
  <w:num w:numId="19" w16cid:durableId="1840195209">
    <w:abstractNumId w:val="28"/>
  </w:num>
  <w:num w:numId="20" w16cid:durableId="513349718">
    <w:abstractNumId w:val="26"/>
  </w:num>
  <w:num w:numId="21" w16cid:durableId="1481851083">
    <w:abstractNumId w:val="12"/>
  </w:num>
  <w:num w:numId="22" w16cid:durableId="1731924640">
    <w:abstractNumId w:val="23"/>
  </w:num>
  <w:num w:numId="23" w16cid:durableId="1107239602">
    <w:abstractNumId w:val="10"/>
  </w:num>
  <w:num w:numId="24" w16cid:durableId="1944605375">
    <w:abstractNumId w:val="19"/>
  </w:num>
  <w:num w:numId="25" w16cid:durableId="53822866">
    <w:abstractNumId w:val="22"/>
  </w:num>
  <w:num w:numId="26" w16cid:durableId="546917975">
    <w:abstractNumId w:val="15"/>
  </w:num>
  <w:num w:numId="27" w16cid:durableId="600456205">
    <w:abstractNumId w:val="29"/>
  </w:num>
  <w:num w:numId="28" w16cid:durableId="137501730">
    <w:abstractNumId w:val="31"/>
  </w:num>
  <w:num w:numId="29" w16cid:durableId="165555691">
    <w:abstractNumId w:val="18"/>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98067683">
    <w:abstractNumId w:val="14"/>
  </w:num>
  <w:num w:numId="31" w16cid:durableId="1113207396">
    <w:abstractNumId w:val="25"/>
  </w:num>
  <w:num w:numId="32" w16cid:durableId="917405545">
    <w:abstractNumId w:val="21"/>
  </w:num>
  <w:num w:numId="33" w16cid:durableId="196236115">
    <w:abstractNumId w:val="30"/>
  </w:num>
  <w:num w:numId="34" w16cid:durableId="14841550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554662248">
    <w:abstractNumId w:val="34"/>
  </w:num>
  <w:num w:numId="36" w16cid:durableId="194236927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98708768">
    <w:abstractNumId w:val="13"/>
  </w:num>
  <w:num w:numId="38" w16cid:durableId="1627541687">
    <w:abstractNumId w:val="20"/>
  </w:num>
  <w:num w:numId="39" w16cid:durableId="863901817">
    <w:abstractNumId w:val="35"/>
  </w:num>
  <w:num w:numId="40" w16cid:durableId="22199120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15B63"/>
    <w:rsid w:val="00087A84"/>
    <w:rsid w:val="000A66FD"/>
    <w:rsid w:val="000C33F1"/>
    <w:rsid w:val="000C4695"/>
    <w:rsid w:val="000C5D8E"/>
    <w:rsid w:val="000D315C"/>
    <w:rsid w:val="000D60DB"/>
    <w:rsid w:val="000F0B8D"/>
    <w:rsid w:val="0012776B"/>
    <w:rsid w:val="001346F3"/>
    <w:rsid w:val="001663BA"/>
    <w:rsid w:val="001C011A"/>
    <w:rsid w:val="001F5149"/>
    <w:rsid w:val="00211176"/>
    <w:rsid w:val="00212634"/>
    <w:rsid w:val="00257809"/>
    <w:rsid w:val="00272739"/>
    <w:rsid w:val="00273500"/>
    <w:rsid w:val="0027569C"/>
    <w:rsid w:val="00290AF8"/>
    <w:rsid w:val="00324210"/>
    <w:rsid w:val="003E091C"/>
    <w:rsid w:val="003F31CF"/>
    <w:rsid w:val="00433E31"/>
    <w:rsid w:val="00481EAA"/>
    <w:rsid w:val="00486D98"/>
    <w:rsid w:val="00524388"/>
    <w:rsid w:val="00560E67"/>
    <w:rsid w:val="00572D2C"/>
    <w:rsid w:val="00574282"/>
    <w:rsid w:val="00630483"/>
    <w:rsid w:val="006C3BF8"/>
    <w:rsid w:val="006F7BF5"/>
    <w:rsid w:val="0072224C"/>
    <w:rsid w:val="00782BC6"/>
    <w:rsid w:val="00791706"/>
    <w:rsid w:val="007917DC"/>
    <w:rsid w:val="007B462C"/>
    <w:rsid w:val="00864057"/>
    <w:rsid w:val="008670D6"/>
    <w:rsid w:val="0088633A"/>
    <w:rsid w:val="008D1518"/>
    <w:rsid w:val="00913453"/>
    <w:rsid w:val="00914BA3"/>
    <w:rsid w:val="00944A17"/>
    <w:rsid w:val="009628AA"/>
    <w:rsid w:val="009634DD"/>
    <w:rsid w:val="009C76B2"/>
    <w:rsid w:val="00A35A95"/>
    <w:rsid w:val="00A35CEC"/>
    <w:rsid w:val="00A70CE0"/>
    <w:rsid w:val="00A749A4"/>
    <w:rsid w:val="00AC12BB"/>
    <w:rsid w:val="00B02104"/>
    <w:rsid w:val="00B0754C"/>
    <w:rsid w:val="00B3788B"/>
    <w:rsid w:val="00B579D2"/>
    <w:rsid w:val="00B66A54"/>
    <w:rsid w:val="00B674E4"/>
    <w:rsid w:val="00B90B00"/>
    <w:rsid w:val="00BA52A5"/>
    <w:rsid w:val="00BB3F43"/>
    <w:rsid w:val="00BB58E9"/>
    <w:rsid w:val="00C45045"/>
    <w:rsid w:val="00C87A0A"/>
    <w:rsid w:val="00C87A87"/>
    <w:rsid w:val="00CB1C55"/>
    <w:rsid w:val="00CF0917"/>
    <w:rsid w:val="00D559DF"/>
    <w:rsid w:val="00DA49DC"/>
    <w:rsid w:val="00DB05F7"/>
    <w:rsid w:val="00DE26DE"/>
    <w:rsid w:val="00E568CB"/>
    <w:rsid w:val="00E73AC0"/>
    <w:rsid w:val="00EF1A2C"/>
    <w:rsid w:val="00EF29AD"/>
    <w:rsid w:val="00F4167A"/>
    <w:rsid w:val="00F43193"/>
    <w:rsid w:val="00F612ED"/>
    <w:rsid w:val="00F633A2"/>
    <w:rsid w:val="00F97D60"/>
    <w:rsid w:val="00FC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90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14</cp:revision>
  <dcterms:created xsi:type="dcterms:W3CDTF">2022-10-12T21:30:00Z</dcterms:created>
  <dcterms:modified xsi:type="dcterms:W3CDTF">2023-03-29T16:00:00Z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