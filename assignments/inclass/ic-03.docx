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28DF229B" w:rsidR="008670D6" w:rsidRDefault="00F34B6F" w:rsidP="008670D6">
      <w:pPr>
        <w:pStyle w:val="Title"/>
      </w:pPr>
      <w:r>
        <w:t>ic-0</w:t>
      </w:r>
      <w:r w:rsidR="00683682">
        <w:t>3</w:t>
      </w:r>
      <w:r w:rsidR="00290AF8" w:rsidRPr="008670D6">
        <w:t xml:space="preserve">: </w:t>
      </w:r>
      <w:r w:rsidR="00683682">
        <w:t>Mock Interviews</w:t>
      </w:r>
    </w:p>
    <w:p w14:paraId="68C6775F" w14:textId="7905DC5A" w:rsidR="00290AF8" w:rsidRPr="008670D6" w:rsidRDefault="00290AF8" w:rsidP="00DB05F7">
      <w:pPr>
        <w:pStyle w:val="asn-type"/>
      </w:pPr>
      <w:r w:rsidRPr="008670D6">
        <w:t xml:space="preserve">This is </w:t>
      </w:r>
      <w:r w:rsidR="00683682">
        <w:t>a paired assignment</w:t>
      </w:r>
    </w:p>
    <w:p w14:paraId="5F68A0BB" w14:textId="2B854C86" w:rsidR="00273500" w:rsidRDefault="00273500" w:rsidP="00273500">
      <w:pPr>
        <w:pStyle w:val="Heading1"/>
      </w:pPr>
      <w:r>
        <w:t>Purpose:</w:t>
      </w:r>
    </w:p>
    <w:p w14:paraId="77C6544F" w14:textId="77777777" w:rsidR="00683682" w:rsidRPr="00683682" w:rsidRDefault="00683682" w:rsidP="00683682">
      <w:pPr>
        <w:spacing w:after="0"/>
        <w:rPr>
          <w:rFonts w:ascii="Times New Roman" w:eastAsia="Times New Roman" w:hAnsi="Times New Roman" w:cs="Times New Roman"/>
          <w:color w:val="auto"/>
          <w:sz w:val="24"/>
          <w:lang w:eastAsia="en-US"/>
        </w:rPr>
      </w:pPr>
      <w:r w:rsidRPr="00683682">
        <w:rPr>
          <w:rFonts w:ascii="Arial" w:eastAsia="Times New Roman" w:hAnsi="Arial" w:cs="Arial"/>
          <w:color w:val="000000"/>
          <w:szCs w:val="22"/>
          <w:lang w:eastAsia="en-US"/>
        </w:rPr>
        <w:t xml:space="preserve">The purpose of this assignment is to practice interviewing an end user to understand a domain problem and to practice task abstraction.  </w:t>
      </w:r>
    </w:p>
    <w:p w14:paraId="6C95CCC4" w14:textId="0D23BE2E" w:rsidR="00273500" w:rsidRDefault="00273500" w:rsidP="00273500">
      <w:pPr>
        <w:pStyle w:val="Heading1"/>
      </w:pPr>
      <w:r>
        <w:t>Tasks:</w:t>
      </w:r>
    </w:p>
    <w:p w14:paraId="45A33D2F" w14:textId="176BE4A0" w:rsidR="00071BEB" w:rsidRDefault="00683682" w:rsidP="00683682">
      <w:r>
        <w:t xml:space="preserve">Form groups of </w:t>
      </w:r>
      <w:r w:rsidR="0070433A">
        <w:t>3</w:t>
      </w:r>
      <w:r w:rsidR="003F401B">
        <w:t xml:space="preserve">. </w:t>
      </w:r>
      <w:r w:rsidR="00F3362A">
        <w:t xml:space="preserve">Once you have your group, choose a </w:t>
      </w:r>
      <w:r w:rsidR="00071BEB">
        <w:t xml:space="preserve">domain situation </w:t>
      </w:r>
      <w:r w:rsidR="000B3025">
        <w:t>and</w:t>
      </w:r>
      <w:r w:rsidR="00071BEB">
        <w:t xml:space="preserve"> end user </w:t>
      </w:r>
      <w:r w:rsidR="000B3025">
        <w:t>in</w:t>
      </w:r>
      <w:r w:rsidR="00071BEB">
        <w:t xml:space="preserve"> this spreadsheet (</w:t>
      </w:r>
      <w:hyperlink r:id="rId7" w:history="1">
        <w:r w:rsidR="00071BEB">
          <w:rPr>
            <w:rStyle w:val="Hyperlink"/>
          </w:rPr>
          <w:t>mock-interviews</w:t>
        </w:r>
      </w:hyperlink>
      <w:r w:rsidR="00071BEB">
        <w:t>)</w:t>
      </w:r>
      <w:r w:rsidR="000B3025">
        <w:t>. Decide if you want to be an interviewer or interviewee,</w:t>
      </w:r>
      <w:r w:rsidR="00071BEB">
        <w:t xml:space="preserve"> and </w:t>
      </w:r>
      <w:r w:rsidR="0070433A">
        <w:t>add</w:t>
      </w:r>
      <w:r w:rsidR="00071BEB">
        <w:t xml:space="preserve"> your names</w:t>
      </w:r>
      <w:r w:rsidR="0070433A">
        <w:t xml:space="preserve"> to designate</w:t>
      </w:r>
      <w:r w:rsidR="00071BEB">
        <w:t xml:space="preserve"> your choice</w:t>
      </w:r>
      <w:r w:rsidR="0070433A">
        <w:t xml:space="preserve"> in the spreadsheet</w:t>
      </w:r>
      <w:r w:rsidR="000B3025">
        <w:t xml:space="preserve"> (only one group per option).</w:t>
      </w:r>
    </w:p>
    <w:p w14:paraId="7FF0C7CD" w14:textId="144A15D3" w:rsidR="00071BEB" w:rsidRDefault="00071BEB" w:rsidP="00683682">
      <w:pPr>
        <w:rPr>
          <w:b/>
          <w:bCs/>
        </w:rPr>
      </w:pPr>
      <w:r w:rsidRPr="00071BEB">
        <w:rPr>
          <w:b/>
          <w:bCs/>
        </w:rPr>
        <w:t xml:space="preserve">If you chose </w:t>
      </w:r>
      <w:r w:rsidR="000B3025">
        <w:rPr>
          <w:b/>
          <w:bCs/>
        </w:rPr>
        <w:t>Interviewer</w:t>
      </w:r>
      <w:r w:rsidRPr="00071BEB">
        <w:rPr>
          <w:b/>
          <w:bCs/>
        </w:rPr>
        <w:t xml:space="preserve">: </w:t>
      </w:r>
    </w:p>
    <w:p w14:paraId="7C377AEA" w14:textId="64D50749" w:rsidR="00071BEB" w:rsidRPr="00071BEB" w:rsidRDefault="000B3025" w:rsidP="00071BEB">
      <w:pPr>
        <w:ind w:left="720"/>
      </w:pPr>
      <w:r>
        <w:t>You</w:t>
      </w:r>
      <w:r w:rsidR="00071BEB">
        <w:t xml:space="preserve"> will be the designers of a new visualization tool for the domain situation you choose. Brainstorm an interview script that will help you understand your tool’s data, tasks, and end user. Record the script so that use can use it later and turn it in. </w:t>
      </w:r>
    </w:p>
    <w:p w14:paraId="54704C7B" w14:textId="517BF59A" w:rsidR="00683682" w:rsidRDefault="00071BEB" w:rsidP="00683682">
      <w:pPr>
        <w:rPr>
          <w:b/>
          <w:bCs/>
        </w:rPr>
      </w:pPr>
      <w:r w:rsidRPr="00071BEB">
        <w:rPr>
          <w:b/>
          <w:bCs/>
        </w:rPr>
        <w:t xml:space="preserve">If you chose </w:t>
      </w:r>
      <w:r w:rsidR="000B3025">
        <w:rPr>
          <w:b/>
          <w:bCs/>
        </w:rPr>
        <w:t>Interviewee</w:t>
      </w:r>
      <w:r w:rsidRPr="00071BEB">
        <w:rPr>
          <w:b/>
          <w:bCs/>
        </w:rPr>
        <w:t xml:space="preserve">:  </w:t>
      </w:r>
      <w:r w:rsidR="00683682" w:rsidRPr="00071BEB">
        <w:rPr>
          <w:b/>
          <w:bCs/>
        </w:rPr>
        <w:t xml:space="preserve"> </w:t>
      </w:r>
    </w:p>
    <w:p w14:paraId="13224CD0" w14:textId="7FCC1339" w:rsidR="00FC35CC" w:rsidRDefault="00071BEB" w:rsidP="00FC35CC">
      <w:pPr>
        <w:ind w:left="720"/>
      </w:pPr>
      <w:r w:rsidRPr="00071BEB">
        <w:t>You will be the end user for a new visualization tool</w:t>
      </w:r>
      <w:r>
        <w:t xml:space="preserve">. You have the background </w:t>
      </w:r>
      <w:r w:rsidR="00FC35CC">
        <w:t>described</w:t>
      </w:r>
      <w:r>
        <w:t xml:space="preserve"> in the spreadsheet and need a tool for the domain situation listed to the left of your end user </w:t>
      </w:r>
      <w:r w:rsidR="00FC35CC">
        <w:t xml:space="preserve">description. Brainstorm more background information about yourself. What experience do you have with visualization? What other expertise do you have? How do you currently handle the domain situation at hand? Record these details so you can use them later and turn them in. </w:t>
      </w:r>
    </w:p>
    <w:p w14:paraId="55C0FA7A" w14:textId="0594142F" w:rsidR="00383625" w:rsidRDefault="00FC35CC" w:rsidP="00FC35CC">
      <w:r>
        <w:t xml:space="preserve">After everyone has brainstormed, find the </w:t>
      </w:r>
      <w:r w:rsidR="000B3025">
        <w:t>group</w:t>
      </w:r>
      <w:r>
        <w:t xml:space="preserve"> that you are paired with in the spreadsheet. Use your interview script and end user background to perform a mock interview.</w:t>
      </w:r>
      <w:r w:rsidR="00383625">
        <w:t xml:space="preserve"> </w:t>
      </w:r>
    </w:p>
    <w:p w14:paraId="55D7E1C0" w14:textId="1CD6F896" w:rsidR="00383625" w:rsidRDefault="00383625" w:rsidP="00FC35CC">
      <w:r>
        <w:t xml:space="preserve">Take notes on how the interview went. Would you change anything if you were to do it again? Did you learn anything about interviewing domain experts? </w:t>
      </w:r>
    </w:p>
    <w:p w14:paraId="1287A084" w14:textId="7E0B5E17" w:rsidR="00071BEB" w:rsidRPr="00071BEB" w:rsidRDefault="00383625" w:rsidP="00FC35CC">
      <w:r>
        <w:t>Save your script or background</w:t>
      </w:r>
      <w:r w:rsidR="000B3025">
        <w:t>,</w:t>
      </w:r>
      <w:r>
        <w:t xml:space="preserve"> and notes as a PDF. </w:t>
      </w:r>
      <w:r w:rsidR="00FC35CC">
        <w:t xml:space="preserve">    </w:t>
      </w:r>
      <w:r w:rsidR="00071BEB">
        <w:t xml:space="preserve"> </w:t>
      </w:r>
    </w:p>
    <w:p w14:paraId="6C973713" w14:textId="32AE71A5" w:rsidR="00273500" w:rsidRPr="00273500" w:rsidRDefault="00273500" w:rsidP="00273500">
      <w:pPr>
        <w:pStyle w:val="Heading1"/>
      </w:pPr>
      <w:r>
        <w:t xml:space="preserve">Submission: </w:t>
      </w:r>
    </w:p>
    <w:p w14:paraId="4D1B8DA2" w14:textId="3A673ECB" w:rsidR="006F7BF5" w:rsidRPr="00787752" w:rsidRDefault="006F7BF5" w:rsidP="006F7BF5">
      <w:pPr>
        <w:rPr>
          <w:b/>
          <w:bCs/>
        </w:rPr>
      </w:pPr>
      <w:r w:rsidRPr="00787752">
        <w:t>S</w:t>
      </w:r>
      <w:r w:rsidR="00F34B6F">
        <w:t xml:space="preserve">ee </w:t>
      </w:r>
      <w:proofErr w:type="spellStart"/>
      <w:r w:rsidR="00F34B6F">
        <w:t>Gradescope</w:t>
      </w:r>
      <w:proofErr w:type="spellEnd"/>
      <w:r w:rsidR="00F34B6F">
        <w:t xml:space="preserve"> ic-0</w:t>
      </w:r>
      <w:r w:rsidR="00683682">
        <w:t>3</w:t>
      </w:r>
      <w:r w:rsidR="00F34B6F">
        <w:t xml:space="preserve"> for submission instructions. </w:t>
      </w:r>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DE11" w14:textId="77777777" w:rsidR="00414D62" w:rsidRDefault="00414D62">
      <w:pPr>
        <w:spacing w:after="0"/>
      </w:pPr>
      <w:r>
        <w:separator/>
      </w:r>
    </w:p>
  </w:endnote>
  <w:endnote w:type="continuationSeparator" w:id="0">
    <w:p w14:paraId="0BB5592D" w14:textId="77777777" w:rsidR="00414D62" w:rsidRDefault="00414D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3FE17" w14:textId="77777777" w:rsidR="00414D62" w:rsidRDefault="00414D62">
      <w:pPr>
        <w:spacing w:after="0"/>
      </w:pPr>
      <w:r>
        <w:separator/>
      </w:r>
    </w:p>
  </w:footnote>
  <w:footnote w:type="continuationSeparator" w:id="0">
    <w:p w14:paraId="673D5901" w14:textId="77777777" w:rsidR="00414D62" w:rsidRDefault="00414D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4"/>
  </w:num>
  <w:num w:numId="17" w16cid:durableId="1902868490">
    <w:abstractNumId w:val="11"/>
  </w:num>
  <w:num w:numId="18" w16cid:durableId="1586375576">
    <w:abstractNumId w:val="12"/>
  </w:num>
  <w:num w:numId="19" w16cid:durableId="18401952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71BEB"/>
    <w:rsid w:val="000A66FD"/>
    <w:rsid w:val="000B3025"/>
    <w:rsid w:val="001365C0"/>
    <w:rsid w:val="001663BA"/>
    <w:rsid w:val="001925E9"/>
    <w:rsid w:val="00193420"/>
    <w:rsid w:val="00230A97"/>
    <w:rsid w:val="00273500"/>
    <w:rsid w:val="00290AF8"/>
    <w:rsid w:val="002962A6"/>
    <w:rsid w:val="00324210"/>
    <w:rsid w:val="00383625"/>
    <w:rsid w:val="003951EF"/>
    <w:rsid w:val="003F31CF"/>
    <w:rsid w:val="003F401B"/>
    <w:rsid w:val="00414D62"/>
    <w:rsid w:val="00524388"/>
    <w:rsid w:val="00683682"/>
    <w:rsid w:val="006F7BF5"/>
    <w:rsid w:val="0070433A"/>
    <w:rsid w:val="00782BC6"/>
    <w:rsid w:val="008670D6"/>
    <w:rsid w:val="0088633A"/>
    <w:rsid w:val="00914BA3"/>
    <w:rsid w:val="009D5712"/>
    <w:rsid w:val="00A26FA0"/>
    <w:rsid w:val="00B02104"/>
    <w:rsid w:val="00B66A54"/>
    <w:rsid w:val="00BB58E9"/>
    <w:rsid w:val="00C87A87"/>
    <w:rsid w:val="00DB05F7"/>
    <w:rsid w:val="00E73AC0"/>
    <w:rsid w:val="00EF29AD"/>
    <w:rsid w:val="00F3362A"/>
    <w:rsid w:val="00F34B6F"/>
    <w:rsid w:val="00F633A2"/>
    <w:rsid w:val="00FC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F34B6F"/>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F34B6F"/>
    <w:rPr>
      <w:color w:val="0000FF"/>
      <w:u w:val="single"/>
    </w:rPr>
  </w:style>
  <w:style w:type="character" w:styleId="UnresolvedMention">
    <w:name w:val="Unresolved Mention"/>
    <w:basedOn w:val="DefaultParagraphFont"/>
    <w:uiPriority w:val="99"/>
    <w:semiHidden/>
    <w:unhideWhenUsed/>
    <w:rsid w:val="00F34B6F"/>
    <w:rPr>
      <w:color w:val="605E5C"/>
      <w:shd w:val="clear" w:color="auto" w:fill="E1DFDD"/>
    </w:rPr>
  </w:style>
  <w:style w:type="character" w:styleId="FollowedHyperlink">
    <w:name w:val="FollowedHyperlink"/>
    <w:basedOn w:val="DefaultParagraphFont"/>
    <w:uiPriority w:val="99"/>
    <w:semiHidden/>
    <w:unhideWhenUsed/>
    <w:rsid w:val="000B302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553009548">
      <w:bodyDiv w:val="1"/>
      <w:marLeft w:val="0"/>
      <w:marRight w:val="0"/>
      <w:marTop w:val="0"/>
      <w:marBottom w:val="0"/>
      <w:divBdr>
        <w:top w:val="none" w:sz="0" w:space="0" w:color="auto"/>
        <w:left w:val="none" w:sz="0" w:space="0" w:color="auto"/>
        <w:bottom w:val="none" w:sz="0" w:space="0" w:color="auto"/>
        <w:right w:val="none" w:sz="0" w:space="0" w:color="auto"/>
      </w:divBdr>
    </w:div>
    <w:div w:id="1039085060">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21160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spreadsheets/d/12lWs0cPJGYhyjJd-stNxFEtvvwjOtOq8Jzr2W-bcApk/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3</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4</cp:revision>
  <dcterms:created xsi:type="dcterms:W3CDTF">2023-01-23T18:11:00Z</dcterms:created>
  <dcterms:modified xsi:type="dcterms:W3CDTF">2023-01-23T19:16:00Z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