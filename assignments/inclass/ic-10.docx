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5850AB3C" w:rsidR="008670D6" w:rsidRDefault="00F34B6F" w:rsidP="008670D6">
      <w:pPr>
        <w:pStyle w:val="Title"/>
      </w:pPr>
      <w:r>
        <w:t>ic-</w:t>
      </w:r>
      <w:r w:rsidR="00F063B6">
        <w:t>10</w:t>
      </w:r>
      <w:r w:rsidR="00290AF8" w:rsidRPr="008670D6">
        <w:t xml:space="preserve">: </w:t>
      </w:r>
      <w:r w:rsidR="00F063B6">
        <w:t xml:space="preserve">Visualizations “In the Wild” </w:t>
      </w:r>
    </w:p>
    <w:p w14:paraId="68C6775F" w14:textId="7905DC5A" w:rsidR="00290AF8" w:rsidRPr="008670D6" w:rsidRDefault="00290AF8" w:rsidP="00DB05F7">
      <w:pPr>
        <w:pStyle w:val="asn-type"/>
      </w:pPr>
      <w:r w:rsidRPr="008670D6">
        <w:t xml:space="preserve">This is </w:t>
      </w:r>
      <w:r w:rsidR="00683682">
        <w:t>a paired assignment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77C6544F" w14:textId="653A647E" w:rsidR="00683682" w:rsidRPr="00683682" w:rsidRDefault="00683682" w:rsidP="00683682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</w:t>
      </w:r>
      <w:r w:rsidR="00F063B6">
        <w:rPr>
          <w:rFonts w:ascii="Arial" w:eastAsia="Times New Roman" w:hAnsi="Arial" w:cs="Arial"/>
          <w:color w:val="000000"/>
          <w:szCs w:val="22"/>
          <w:lang w:eastAsia="en-US"/>
        </w:rPr>
        <w:t>notice how the things we learn in class do show up in visualizations designed by professionals</w:t>
      </w: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. 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07722BE7" w14:textId="78C48299" w:rsidR="00C94FB8" w:rsidRDefault="00683682" w:rsidP="00683682">
      <w:r>
        <w:t>Form groups of 2</w:t>
      </w:r>
      <w:r w:rsidR="003F401B">
        <w:t>.</w:t>
      </w:r>
      <w:r w:rsidR="00C94FB8">
        <w:t xml:space="preserve"> </w:t>
      </w:r>
      <w:r w:rsidR="003F401B">
        <w:t xml:space="preserve"> </w:t>
      </w:r>
      <w:r w:rsidR="00C94FB8">
        <w:t xml:space="preserve">Together, </w:t>
      </w:r>
      <w:r w:rsidR="00F063B6">
        <w:t xml:space="preserve">find a visualization to work with today. Some places to look include: </w:t>
      </w:r>
      <w:hyperlink r:id="rId7" w:history="1">
        <w:r w:rsidR="00F063B6" w:rsidRPr="00CB1C55">
          <w:rPr>
            <w:rStyle w:val="Hyperlink"/>
          </w:rPr>
          <w:t>Tableau Viz of The Day</w:t>
        </w:r>
      </w:hyperlink>
      <w:r w:rsidR="00F063B6">
        <w:t xml:space="preserve">, </w:t>
      </w:r>
      <w:hyperlink r:id="rId8" w:history="1">
        <w:r w:rsidR="00F063B6" w:rsidRPr="00CB1C55">
          <w:rPr>
            <w:rStyle w:val="Hyperlink"/>
          </w:rPr>
          <w:t>The New York Times</w:t>
        </w:r>
      </w:hyperlink>
      <w:r w:rsidR="00F063B6">
        <w:t xml:space="preserve">, </w:t>
      </w:r>
      <w:hyperlink r:id="rId9" w:history="1">
        <w:r w:rsidR="00F063B6" w:rsidRPr="00CB1C55">
          <w:rPr>
            <w:rStyle w:val="Hyperlink"/>
          </w:rPr>
          <w:t>FiveThirtyEight</w:t>
        </w:r>
      </w:hyperlink>
      <w:r w:rsidR="00F063B6">
        <w:t xml:space="preserve">, </w:t>
      </w:r>
      <w:hyperlink r:id="rId10" w:history="1">
        <w:r w:rsidR="00F063B6" w:rsidRPr="00CB1C55">
          <w:rPr>
            <w:rStyle w:val="Hyperlink"/>
          </w:rPr>
          <w:t>R Shiny Visualizations</w:t>
        </w:r>
      </w:hyperlink>
      <w:r w:rsidR="00F063B6">
        <w:t xml:space="preserve">, </w:t>
      </w:r>
      <w:hyperlink r:id="rId11" w:history="1">
        <w:r w:rsidR="00F063B6" w:rsidRPr="00CB1C55">
          <w:rPr>
            <w:rStyle w:val="Hyperlink"/>
          </w:rPr>
          <w:t>D3 Examples</w:t>
        </w:r>
      </w:hyperlink>
      <w:r w:rsidR="00F063B6">
        <w:t xml:space="preserve">, </w:t>
      </w:r>
      <w:hyperlink r:id="rId12" w:history="1">
        <w:r w:rsidR="00F063B6" w:rsidRPr="001346F3">
          <w:rPr>
            <w:rStyle w:val="Hyperlink"/>
          </w:rPr>
          <w:t>Flowing Data</w:t>
        </w:r>
      </w:hyperlink>
      <w:r w:rsidR="00F063B6">
        <w:t xml:space="preserve">,  </w:t>
      </w:r>
      <w:hyperlink r:id="rId13" w:history="1">
        <w:r w:rsidR="00F063B6" w:rsidRPr="001346F3">
          <w:rPr>
            <w:rStyle w:val="Hyperlink"/>
          </w:rPr>
          <w:t>Information is Beautiful</w:t>
        </w:r>
      </w:hyperlink>
      <w:r w:rsidR="00F063B6">
        <w:rPr>
          <w:rStyle w:val="Hyperlink"/>
        </w:rPr>
        <w:t xml:space="preserve">. </w:t>
      </w:r>
    </w:p>
    <w:p w14:paraId="51048EC1" w14:textId="48F20D2C" w:rsidR="00F063B6" w:rsidRDefault="00F063B6" w:rsidP="00683682">
      <w:r>
        <w:t>Start a document for this assignment. In your document, put a link to the visualization you chose to work with today. Then, do the following:</w:t>
      </w:r>
    </w:p>
    <w:p w14:paraId="08F01F83" w14:textId="07500F95" w:rsidR="00F063B6" w:rsidRDefault="00F063B6" w:rsidP="00F063B6">
      <w:pPr>
        <w:pStyle w:val="ListParagraph"/>
        <w:numPr>
          <w:ilvl w:val="0"/>
          <w:numId w:val="21"/>
        </w:numPr>
      </w:pPr>
      <w:r>
        <w:t>Decompose the visualization into marks and channels</w:t>
      </w:r>
    </w:p>
    <w:p w14:paraId="25726DA5" w14:textId="402F09E8" w:rsidR="00F063B6" w:rsidRDefault="00F063B6" w:rsidP="00F063B6">
      <w:pPr>
        <w:pStyle w:val="ListParagraph"/>
        <w:numPr>
          <w:ilvl w:val="0"/>
          <w:numId w:val="21"/>
        </w:numPr>
      </w:pPr>
      <w:r>
        <w:t xml:space="preserve">Identify what interactions the visualization supports </w:t>
      </w:r>
    </w:p>
    <w:p w14:paraId="0F75D734" w14:textId="5CA4DE45" w:rsidR="00CE12FA" w:rsidRDefault="00F063B6" w:rsidP="00683682">
      <w:pPr>
        <w:pStyle w:val="ListParagraph"/>
        <w:numPr>
          <w:ilvl w:val="0"/>
          <w:numId w:val="21"/>
        </w:numPr>
      </w:pPr>
      <w:r>
        <w:t>Identify whether the visualization has multiple views. If it does</w:t>
      </w:r>
      <w:r w:rsidR="00CE12FA">
        <w:t xml:space="preserve">, identify the type of faceting used and the type of coordination used </w:t>
      </w:r>
    </w:p>
    <w:p w14:paraId="38170B7A" w14:textId="70DAA842" w:rsidR="00C94FB8" w:rsidRDefault="00C94FB8" w:rsidP="00CE12FA">
      <w:r>
        <w:t xml:space="preserve">When you are done, create a PDF of your document to submit on </w:t>
      </w:r>
      <w:proofErr w:type="spellStart"/>
      <w:r>
        <w:t>Gradescope</w:t>
      </w:r>
      <w:proofErr w:type="spellEnd"/>
      <w:r>
        <w:t xml:space="preserve">.  </w:t>
      </w:r>
    </w:p>
    <w:p w14:paraId="6C973713" w14:textId="32AE71A5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3C8CEEDC" w:rsidR="006F7BF5" w:rsidRPr="00787752" w:rsidRDefault="006F7BF5" w:rsidP="006F7BF5">
      <w:pPr>
        <w:rPr>
          <w:b/>
          <w:bCs/>
        </w:rPr>
      </w:pPr>
      <w:r w:rsidRPr="00787752">
        <w:t>S</w:t>
      </w:r>
      <w:r w:rsidR="00F34B6F">
        <w:t xml:space="preserve">ee </w:t>
      </w:r>
      <w:proofErr w:type="spellStart"/>
      <w:r w:rsidR="00F34B6F">
        <w:t>Gradescope</w:t>
      </w:r>
      <w:proofErr w:type="spellEnd"/>
      <w:r w:rsidR="00F34B6F">
        <w:t xml:space="preserve"> ic-0</w:t>
      </w:r>
      <w:r w:rsidR="00C94FB8">
        <w:t>9</w:t>
      </w:r>
      <w:r w:rsidR="00F34B6F">
        <w:t xml:space="preserve"> for submission instructions.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14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6C3CC" w14:textId="77777777" w:rsidR="002C6AB6" w:rsidRDefault="002C6AB6">
      <w:pPr>
        <w:spacing w:after="0"/>
      </w:pPr>
      <w:r>
        <w:separator/>
      </w:r>
    </w:p>
  </w:endnote>
  <w:endnote w:type="continuationSeparator" w:id="0">
    <w:p w14:paraId="7608730B" w14:textId="77777777" w:rsidR="002C6AB6" w:rsidRDefault="002C6A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C1072" w14:textId="77777777" w:rsidR="002C6AB6" w:rsidRDefault="002C6AB6">
      <w:pPr>
        <w:spacing w:after="0"/>
      </w:pPr>
      <w:r>
        <w:separator/>
      </w:r>
    </w:p>
  </w:footnote>
  <w:footnote w:type="continuationSeparator" w:id="0">
    <w:p w14:paraId="6A8CD737" w14:textId="77777777" w:rsidR="002C6AB6" w:rsidRDefault="002C6A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14624"/>
    <w:multiLevelType w:val="hybridMultilevel"/>
    <w:tmpl w:val="498A9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D1D73"/>
    <w:multiLevelType w:val="hybridMultilevel"/>
    <w:tmpl w:val="161CA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0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6"/>
  </w:num>
  <w:num w:numId="17" w16cid:durableId="1902868490">
    <w:abstractNumId w:val="12"/>
  </w:num>
  <w:num w:numId="18" w16cid:durableId="1586375576">
    <w:abstractNumId w:val="13"/>
  </w:num>
  <w:num w:numId="19" w16cid:durableId="1840195209">
    <w:abstractNumId w:val="14"/>
  </w:num>
  <w:num w:numId="20" w16cid:durableId="444081115">
    <w:abstractNumId w:val="11"/>
  </w:num>
  <w:num w:numId="21" w16cid:durableId="20795535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71BEB"/>
    <w:rsid w:val="000A66FD"/>
    <w:rsid w:val="001365C0"/>
    <w:rsid w:val="001663BA"/>
    <w:rsid w:val="001925E9"/>
    <w:rsid w:val="00193420"/>
    <w:rsid w:val="00273500"/>
    <w:rsid w:val="00290AF8"/>
    <w:rsid w:val="002962A6"/>
    <w:rsid w:val="002C6AB6"/>
    <w:rsid w:val="00324210"/>
    <w:rsid w:val="00383625"/>
    <w:rsid w:val="003F31CF"/>
    <w:rsid w:val="003F401B"/>
    <w:rsid w:val="00524388"/>
    <w:rsid w:val="005F25D0"/>
    <w:rsid w:val="00645FCA"/>
    <w:rsid w:val="00683682"/>
    <w:rsid w:val="006F11CD"/>
    <w:rsid w:val="006F7BF5"/>
    <w:rsid w:val="00782BC6"/>
    <w:rsid w:val="008670D6"/>
    <w:rsid w:val="0088633A"/>
    <w:rsid w:val="00914BA3"/>
    <w:rsid w:val="009D5712"/>
    <w:rsid w:val="00A26FA0"/>
    <w:rsid w:val="00AD3E67"/>
    <w:rsid w:val="00B02104"/>
    <w:rsid w:val="00B66A54"/>
    <w:rsid w:val="00BB58E9"/>
    <w:rsid w:val="00C4798F"/>
    <w:rsid w:val="00C87A87"/>
    <w:rsid w:val="00C94FB8"/>
    <w:rsid w:val="00CE12FA"/>
    <w:rsid w:val="00D8227D"/>
    <w:rsid w:val="00DB05F7"/>
    <w:rsid w:val="00E73AC0"/>
    <w:rsid w:val="00ED7E82"/>
    <w:rsid w:val="00EF29AD"/>
    <w:rsid w:val="00F063B6"/>
    <w:rsid w:val="00F3362A"/>
    <w:rsid w:val="00F34B6F"/>
    <w:rsid w:val="00F633A2"/>
    <w:rsid w:val="00FC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B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4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11CD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times.com/spotlight/graphics" TargetMode="External"/><Relationship Id="rId13" Type="http://schemas.openxmlformats.org/officeDocument/2006/relationships/hyperlink" Target="https://informationisbeautiful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discover/viz-of-the-day" TargetMode="External"/><Relationship Id="rId12" Type="http://schemas.openxmlformats.org/officeDocument/2006/relationships/hyperlink" Target="https://flowingdata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bservablehq.com/@d3/galler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hiny.rstudio.com/galle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vethirtyeight.com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17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7</cp:revision>
  <dcterms:created xsi:type="dcterms:W3CDTF">2022-09-14T20:08:00Z</dcterms:created>
  <dcterms:modified xsi:type="dcterms:W3CDTF">2022-10-12T23:09:00Z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