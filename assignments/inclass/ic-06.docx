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4C4DA067" w:rsidR="008670D6" w:rsidRDefault="00F34B6F" w:rsidP="008670D6">
      <w:pPr>
        <w:pStyle w:val="Title"/>
      </w:pPr>
      <w:r>
        <w:t>ic-0</w:t>
      </w:r>
      <w:r w:rsidR="00BA3846">
        <w:t>6</w:t>
      </w:r>
      <w:r w:rsidR="00290AF8" w:rsidRPr="008670D6">
        <w:t xml:space="preserve">: </w:t>
      </w:r>
      <w:r w:rsidR="00EB5967">
        <w:t>JavaScript</w:t>
      </w:r>
      <w:r w:rsidR="00BA3846">
        <w:t xml:space="preserve"> Part 2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23E3C9F2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>creating an interactive webpage with JavaScript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1F56A4F2" w14:textId="3B5FF1D1" w:rsidR="00C4798F" w:rsidRPr="00EB5967" w:rsidRDefault="00C4798F" w:rsidP="00EB5967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956479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https://classroom.github.com/a/UQpTFEsa</w:t>
        </w:r>
      </w:hyperlink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956479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EB5967" w:rsidRPr="00AC5088">
        <w:rPr>
          <w:szCs w:val="22"/>
        </w:rPr>
        <w:t xml:space="preserve">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41FA9B7B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BA3846">
        <w:t>6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8752" w14:textId="77777777" w:rsidR="00060BE9" w:rsidRDefault="00060BE9">
      <w:pPr>
        <w:spacing w:after="0"/>
      </w:pPr>
      <w:r>
        <w:separator/>
      </w:r>
    </w:p>
  </w:endnote>
  <w:endnote w:type="continuationSeparator" w:id="0">
    <w:p w14:paraId="2CA4A2EF" w14:textId="77777777" w:rsidR="00060BE9" w:rsidRDefault="00060B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00F2" w14:textId="77777777" w:rsidR="00060BE9" w:rsidRDefault="00060BE9">
      <w:pPr>
        <w:spacing w:after="0"/>
      </w:pPr>
      <w:r>
        <w:separator/>
      </w:r>
    </w:p>
  </w:footnote>
  <w:footnote w:type="continuationSeparator" w:id="0">
    <w:p w14:paraId="244FBBDE" w14:textId="77777777" w:rsidR="00060BE9" w:rsidRDefault="00060B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60BE9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4F342B"/>
    <w:rsid w:val="00524388"/>
    <w:rsid w:val="005F25D0"/>
    <w:rsid w:val="00683682"/>
    <w:rsid w:val="006F11CD"/>
    <w:rsid w:val="006F7BF5"/>
    <w:rsid w:val="00782BC6"/>
    <w:rsid w:val="008670D6"/>
    <w:rsid w:val="0088633A"/>
    <w:rsid w:val="00906D6F"/>
    <w:rsid w:val="00914BA3"/>
    <w:rsid w:val="00956479"/>
    <w:rsid w:val="009D5712"/>
    <w:rsid w:val="00A26FA0"/>
    <w:rsid w:val="00AD3E67"/>
    <w:rsid w:val="00B02104"/>
    <w:rsid w:val="00B66A54"/>
    <w:rsid w:val="00BA3846"/>
    <w:rsid w:val="00BB58E9"/>
    <w:rsid w:val="00C4798F"/>
    <w:rsid w:val="00C87A87"/>
    <w:rsid w:val="00DB05F7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UQpTFE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8</cp:revision>
  <dcterms:created xsi:type="dcterms:W3CDTF">2022-09-14T20:08:00Z</dcterms:created>
  <dcterms:modified xsi:type="dcterms:W3CDTF">2023-02-07T17:32:00Z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