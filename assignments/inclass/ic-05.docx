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418A1D63" w:rsidR="008670D6" w:rsidRDefault="00F34B6F" w:rsidP="008670D6">
      <w:pPr>
        <w:pStyle w:val="Title"/>
      </w:pPr>
      <w:r>
        <w:t>ic-0</w:t>
      </w:r>
      <w:r w:rsidR="00EB5967">
        <w:t>5</w:t>
      </w:r>
      <w:r w:rsidR="00290AF8" w:rsidRPr="008670D6">
        <w:t xml:space="preserve">: </w:t>
      </w:r>
      <w:r w:rsidR="00EB5967">
        <w:t>Intro to JavaScript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23E3C9F2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creating an interactive webpage with JavaScript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7E4D5E7E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EB5967" w:rsidRPr="00B21D07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https://classroom.github.com/a/rvSHSPpN</w:t>
        </w:r>
      </w:hyperlink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 xml:space="preserve">)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6961844F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EB5967">
        <w:t>5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D609" w14:textId="77777777" w:rsidR="00906D6F" w:rsidRDefault="00906D6F">
      <w:pPr>
        <w:spacing w:after="0"/>
      </w:pPr>
      <w:r>
        <w:separator/>
      </w:r>
    </w:p>
  </w:endnote>
  <w:endnote w:type="continuationSeparator" w:id="0">
    <w:p w14:paraId="1425694E" w14:textId="77777777" w:rsidR="00906D6F" w:rsidRDefault="00906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61D6" w14:textId="77777777" w:rsidR="00906D6F" w:rsidRDefault="00906D6F">
      <w:pPr>
        <w:spacing w:after="0"/>
      </w:pPr>
      <w:r>
        <w:separator/>
      </w:r>
    </w:p>
  </w:footnote>
  <w:footnote w:type="continuationSeparator" w:id="0">
    <w:p w14:paraId="06950F0F" w14:textId="77777777" w:rsidR="00906D6F" w:rsidRDefault="00906D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524388"/>
    <w:rsid w:val="005F25D0"/>
    <w:rsid w:val="00683682"/>
    <w:rsid w:val="006F11CD"/>
    <w:rsid w:val="006F7BF5"/>
    <w:rsid w:val="00782BC6"/>
    <w:rsid w:val="008670D6"/>
    <w:rsid w:val="0088633A"/>
    <w:rsid w:val="00906D6F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DB05F7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rvSHSPp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2022-09-14T20:08:00Z</dcterms:created>
  <dcterms:modified xsi:type="dcterms:W3CDTF">2022-09-23T13:58:00Z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