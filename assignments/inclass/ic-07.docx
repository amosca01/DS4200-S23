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C0C4" w14:textId="3E35E891" w:rsidR="008670D6" w:rsidRDefault="00F34B6F" w:rsidP="008670D6">
      <w:pPr>
        <w:pStyle w:val="Title"/>
      </w:pPr>
      <w:r>
        <w:t>ic-0</w:t>
      </w:r>
      <w:r w:rsidR="008A43D5">
        <w:t>7</w:t>
      </w:r>
      <w:r w:rsidR="00290AF8" w:rsidRPr="008670D6">
        <w:t xml:space="preserve">: </w:t>
      </w:r>
      <w:r w:rsidR="008A43D5">
        <w:t>D3</w:t>
      </w:r>
      <w:r w:rsidR="00BA3846">
        <w:t xml:space="preserve"> Part </w:t>
      </w:r>
      <w:r w:rsidR="008A43D5">
        <w:t>1</w:t>
      </w:r>
    </w:p>
    <w:p w14:paraId="68C6775F" w14:textId="79179B61" w:rsidR="00290AF8" w:rsidRPr="008670D6" w:rsidRDefault="00290AF8" w:rsidP="00DB05F7">
      <w:pPr>
        <w:pStyle w:val="asn-type"/>
      </w:pPr>
      <w:r w:rsidRPr="008670D6">
        <w:t xml:space="preserve">This is </w:t>
      </w:r>
      <w:r w:rsidR="00683682">
        <w:t>a</w:t>
      </w:r>
      <w:r w:rsidR="008A43D5">
        <w:t xml:space="preserve">n individually submitted </w:t>
      </w:r>
      <w:r w:rsidR="00683682">
        <w:t>assignment</w:t>
      </w:r>
      <w:r w:rsidR="008A43D5">
        <w:t xml:space="preserve">, but you may work with classmates on it </w:t>
      </w:r>
    </w:p>
    <w:p w14:paraId="5F68A0BB" w14:textId="2B854C86" w:rsidR="00273500" w:rsidRDefault="00273500" w:rsidP="00273500">
      <w:pPr>
        <w:pStyle w:val="Heading1"/>
      </w:pPr>
      <w:r>
        <w:t>Purpose:</w:t>
      </w:r>
    </w:p>
    <w:p w14:paraId="77C6544F" w14:textId="78941E54" w:rsidR="00683682" w:rsidRPr="00683682" w:rsidRDefault="00683682" w:rsidP="00683682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683682">
        <w:rPr>
          <w:rFonts w:ascii="Arial" w:eastAsia="Times New Roman" w:hAnsi="Arial" w:cs="Arial"/>
          <w:color w:val="000000"/>
          <w:szCs w:val="22"/>
          <w:lang w:eastAsia="en-US"/>
        </w:rPr>
        <w:t xml:space="preserve">The purpose of this assignment is to practice </w:t>
      </w:r>
      <w:r w:rsidR="00EB5967">
        <w:rPr>
          <w:rFonts w:ascii="Arial" w:eastAsia="Times New Roman" w:hAnsi="Arial" w:cs="Arial"/>
          <w:color w:val="000000"/>
          <w:szCs w:val="22"/>
          <w:lang w:eastAsia="en-US"/>
        </w:rPr>
        <w:t xml:space="preserve">creating an interactive webpage with </w:t>
      </w:r>
      <w:r w:rsidR="008A43D5">
        <w:rPr>
          <w:rFonts w:ascii="Arial" w:eastAsia="Times New Roman" w:hAnsi="Arial" w:cs="Arial"/>
          <w:color w:val="000000"/>
          <w:szCs w:val="22"/>
          <w:lang w:eastAsia="en-US"/>
        </w:rPr>
        <w:t>D3</w:t>
      </w:r>
      <w:r w:rsidRPr="00683682">
        <w:rPr>
          <w:rFonts w:ascii="Arial" w:eastAsia="Times New Roman" w:hAnsi="Arial" w:cs="Arial"/>
          <w:color w:val="000000"/>
          <w:szCs w:val="22"/>
          <w:lang w:eastAsia="en-US"/>
        </w:rPr>
        <w:t xml:space="preserve">.  </w:t>
      </w:r>
    </w:p>
    <w:p w14:paraId="6C95CCC4" w14:textId="0D23BE2E" w:rsidR="00273500" w:rsidRDefault="00273500" w:rsidP="00273500">
      <w:pPr>
        <w:pStyle w:val="Heading1"/>
      </w:pPr>
      <w:r>
        <w:t>Tasks:</w:t>
      </w:r>
    </w:p>
    <w:p w14:paraId="1F56A4F2" w14:textId="37F78C7B" w:rsidR="00C4798F" w:rsidRPr="00EB5967" w:rsidRDefault="00C4798F" w:rsidP="00EB5967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t xml:space="preserve"> </w:t>
      </w:r>
      <w:r w:rsidR="00EB5967" w:rsidRPr="00F34B6F">
        <w:rPr>
          <w:rFonts w:ascii="Arial" w:eastAsia="Times New Roman" w:hAnsi="Arial" w:cs="Arial"/>
          <w:color w:val="000000"/>
          <w:szCs w:val="22"/>
          <w:lang w:eastAsia="en-US"/>
        </w:rPr>
        <w:t>This assignment will be completed using GitHub Classroom. Please accept the assignment with this link (</w:t>
      </w:r>
      <w:hyperlink r:id="rId7" w:history="1">
        <w:r w:rsidR="008A43D5" w:rsidRPr="00BA72DC">
          <w:rPr>
            <w:rStyle w:val="Hyperlink"/>
            <w:rFonts w:ascii="Arial" w:eastAsia="Times New Roman" w:hAnsi="Arial" w:cs="Arial"/>
            <w:szCs w:val="22"/>
            <w:lang w:eastAsia="en-US"/>
          </w:rPr>
          <w:t>https://classroom.github.com/a/8gBh1Plk</w:t>
        </w:r>
      </w:hyperlink>
      <w:r w:rsidR="00EB5967">
        <w:rPr>
          <w:rFonts w:ascii="Arial" w:eastAsia="Times New Roman" w:hAnsi="Arial" w:cs="Arial"/>
          <w:color w:val="000000"/>
          <w:szCs w:val="22"/>
          <w:lang w:eastAsia="en-US"/>
        </w:rPr>
        <w:t>)</w:t>
      </w:r>
      <w:r w:rsidR="008A43D5">
        <w:rPr>
          <w:rFonts w:ascii="Arial" w:eastAsia="Times New Roman" w:hAnsi="Arial" w:cs="Arial"/>
          <w:color w:val="000000"/>
          <w:szCs w:val="22"/>
          <w:lang w:eastAsia="en-US"/>
        </w:rPr>
        <w:t xml:space="preserve"> </w:t>
      </w:r>
      <w:r w:rsidR="00EB5967" w:rsidRPr="00F34B6F">
        <w:rPr>
          <w:rFonts w:ascii="Arial" w:eastAsia="Times New Roman" w:hAnsi="Arial" w:cs="Arial"/>
          <w:color w:val="000000"/>
          <w:szCs w:val="22"/>
          <w:lang w:eastAsia="en-US"/>
        </w:rPr>
        <w:t>and follow the instructions in the generated repo. </w:t>
      </w:r>
      <w:r w:rsidR="00EB5967" w:rsidRPr="00AC5088">
        <w:rPr>
          <w:szCs w:val="22"/>
        </w:rPr>
        <w:t xml:space="preserve"> </w:t>
      </w:r>
    </w:p>
    <w:p w14:paraId="6C973713" w14:textId="32AE71A5" w:rsidR="00273500" w:rsidRPr="00273500" w:rsidRDefault="00273500" w:rsidP="00273500">
      <w:pPr>
        <w:pStyle w:val="Heading1"/>
      </w:pPr>
      <w:r>
        <w:t xml:space="preserve">Submission: </w:t>
      </w:r>
    </w:p>
    <w:p w14:paraId="4D1B8DA2" w14:textId="420F388B" w:rsidR="006F7BF5" w:rsidRPr="00787752" w:rsidRDefault="006F7BF5" w:rsidP="006F7BF5">
      <w:pPr>
        <w:rPr>
          <w:b/>
          <w:bCs/>
        </w:rPr>
      </w:pPr>
      <w:r w:rsidRPr="00787752">
        <w:t>S</w:t>
      </w:r>
      <w:r w:rsidR="00F34B6F">
        <w:t xml:space="preserve">ee </w:t>
      </w:r>
      <w:proofErr w:type="spellStart"/>
      <w:r w:rsidR="00F34B6F">
        <w:t>Gradescope</w:t>
      </w:r>
      <w:proofErr w:type="spellEnd"/>
      <w:r w:rsidR="00F34B6F">
        <w:t xml:space="preserve"> ic-0</w:t>
      </w:r>
      <w:r w:rsidR="008A43D5">
        <w:t>7</w:t>
      </w:r>
      <w:r w:rsidR="00F34B6F">
        <w:t xml:space="preserve"> for submission instructions. </w:t>
      </w:r>
    </w:p>
    <w:p w14:paraId="5132346A" w14:textId="2D7A8ABE" w:rsidR="00524388" w:rsidRPr="00273500" w:rsidRDefault="00524388" w:rsidP="006F7BF5">
      <w:pPr>
        <w:pStyle w:val="Heading2"/>
        <w:numPr>
          <w:ilvl w:val="0"/>
          <w:numId w:val="0"/>
        </w:numPr>
        <w:ind w:left="360" w:hanging="360"/>
      </w:pPr>
    </w:p>
    <w:sectPr w:rsidR="00524388" w:rsidRPr="00273500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ACCBE" w14:textId="77777777" w:rsidR="00DF48B9" w:rsidRDefault="00DF48B9">
      <w:pPr>
        <w:spacing w:after="0"/>
      </w:pPr>
      <w:r>
        <w:separator/>
      </w:r>
    </w:p>
  </w:endnote>
  <w:endnote w:type="continuationSeparator" w:id="0">
    <w:p w14:paraId="519A318A" w14:textId="77777777" w:rsidR="00DF48B9" w:rsidRDefault="00DF48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D97F0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39F01" w14:textId="77777777" w:rsidR="00DF48B9" w:rsidRDefault="00DF48B9">
      <w:pPr>
        <w:spacing w:after="0"/>
      </w:pPr>
      <w:r>
        <w:separator/>
      </w:r>
    </w:p>
  </w:footnote>
  <w:footnote w:type="continuationSeparator" w:id="0">
    <w:p w14:paraId="103A45E0" w14:textId="77777777" w:rsidR="00DF48B9" w:rsidRDefault="00DF48B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3549B"/>
    <w:multiLevelType w:val="hybridMultilevel"/>
    <w:tmpl w:val="1E343728"/>
    <w:lvl w:ilvl="0" w:tplc="D6BC9B5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7437C7"/>
    <w:multiLevelType w:val="multilevel"/>
    <w:tmpl w:val="185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8B6019"/>
    <w:multiLevelType w:val="hybridMultilevel"/>
    <w:tmpl w:val="EDF0C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226043">
    <w:abstractNumId w:val="8"/>
  </w:num>
  <w:num w:numId="2" w16cid:durableId="669991574">
    <w:abstractNumId w:val="8"/>
  </w:num>
  <w:num w:numId="3" w16cid:durableId="589855026">
    <w:abstractNumId w:val="9"/>
  </w:num>
  <w:num w:numId="4" w16cid:durableId="843252749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406730286">
    <w:abstractNumId w:val="10"/>
  </w:num>
  <w:num w:numId="6" w16cid:durableId="1882743630">
    <w:abstractNumId w:val="7"/>
  </w:num>
  <w:num w:numId="7" w16cid:durableId="425541092">
    <w:abstractNumId w:val="6"/>
  </w:num>
  <w:num w:numId="8" w16cid:durableId="1227373380">
    <w:abstractNumId w:val="5"/>
  </w:num>
  <w:num w:numId="9" w16cid:durableId="998848829">
    <w:abstractNumId w:val="4"/>
  </w:num>
  <w:num w:numId="10" w16cid:durableId="769087878">
    <w:abstractNumId w:val="3"/>
  </w:num>
  <w:num w:numId="11" w16cid:durableId="94643401">
    <w:abstractNumId w:val="2"/>
  </w:num>
  <w:num w:numId="12" w16cid:durableId="637537547">
    <w:abstractNumId w:val="1"/>
  </w:num>
  <w:num w:numId="13" w16cid:durableId="2124492380">
    <w:abstractNumId w:val="0"/>
  </w:num>
  <w:num w:numId="14" w16cid:durableId="467941603">
    <w:abstractNumId w:val="8"/>
    <w:lvlOverride w:ilvl="0">
      <w:startOverride w:val="1"/>
    </w:lvlOverride>
  </w:num>
  <w:num w:numId="15" w16cid:durableId="746539094">
    <w:abstractNumId w:val="8"/>
  </w:num>
  <w:num w:numId="16" w16cid:durableId="73938968">
    <w:abstractNumId w:val="14"/>
  </w:num>
  <w:num w:numId="17" w16cid:durableId="1902868490">
    <w:abstractNumId w:val="11"/>
  </w:num>
  <w:num w:numId="18" w16cid:durableId="1586375576">
    <w:abstractNumId w:val="12"/>
  </w:num>
  <w:num w:numId="19" w16cid:durableId="18401952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F8"/>
    <w:rsid w:val="00071BEB"/>
    <w:rsid w:val="000A66FD"/>
    <w:rsid w:val="001365C0"/>
    <w:rsid w:val="001663BA"/>
    <w:rsid w:val="001925E9"/>
    <w:rsid w:val="00193420"/>
    <w:rsid w:val="00273500"/>
    <w:rsid w:val="00290AF8"/>
    <w:rsid w:val="002962A6"/>
    <w:rsid w:val="00324210"/>
    <w:rsid w:val="00383625"/>
    <w:rsid w:val="003F31CF"/>
    <w:rsid w:val="003F401B"/>
    <w:rsid w:val="004F342B"/>
    <w:rsid w:val="00524388"/>
    <w:rsid w:val="005F25D0"/>
    <w:rsid w:val="00683682"/>
    <w:rsid w:val="006F11CD"/>
    <w:rsid w:val="006F7BF5"/>
    <w:rsid w:val="00782BC6"/>
    <w:rsid w:val="008670D6"/>
    <w:rsid w:val="0088633A"/>
    <w:rsid w:val="008A43D5"/>
    <w:rsid w:val="00906D6F"/>
    <w:rsid w:val="00914BA3"/>
    <w:rsid w:val="009D5712"/>
    <w:rsid w:val="00A26FA0"/>
    <w:rsid w:val="00AD3E67"/>
    <w:rsid w:val="00B02104"/>
    <w:rsid w:val="00B66A54"/>
    <w:rsid w:val="00BA3846"/>
    <w:rsid w:val="00BB58E9"/>
    <w:rsid w:val="00C4798F"/>
    <w:rsid w:val="00C87A87"/>
    <w:rsid w:val="00DB05F7"/>
    <w:rsid w:val="00DF48B9"/>
    <w:rsid w:val="00E73AC0"/>
    <w:rsid w:val="00EB5967"/>
    <w:rsid w:val="00EF29AD"/>
    <w:rsid w:val="00F3362A"/>
    <w:rsid w:val="00F34B6F"/>
    <w:rsid w:val="00F633A2"/>
    <w:rsid w:val="00FC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BF75"/>
  <w15:chartTrackingRefBased/>
  <w15:docId w15:val="{A6BE5EFE-E3DA-1145-B3AA-69665D02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56565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104"/>
    <w:pPr>
      <w:spacing w:after="120" w:line="240" w:lineRule="auto"/>
    </w:pPr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0D6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633A"/>
    <w:pPr>
      <w:keepNext/>
      <w:keepLines/>
      <w:numPr>
        <w:numId w:val="17"/>
      </w:numPr>
      <w:spacing w:before="240" w:after="40"/>
      <w:outlineLvl w:val="1"/>
    </w:pPr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/>
      <w:contextualSpacing/>
      <w:outlineLvl w:val="3"/>
    </w:pPr>
    <w:rPr>
      <w:rFonts w:asciiTheme="majorHAnsi" w:eastAsiaTheme="majorEastAsia" w:hAnsiTheme="majorHAnsi" w:cstheme="majorBidi"/>
      <w:iCs/>
      <w:color w:val="F07F0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/>
      <w:contextualSpacing/>
      <w:outlineLvl w:val="4"/>
    </w:pPr>
    <w:rPr>
      <w:rFonts w:asciiTheme="majorHAnsi" w:eastAsiaTheme="majorEastAsia" w:hAnsiTheme="majorHAnsi" w:cstheme="majorBidi"/>
      <w:i/>
      <w:color w:val="F07F0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/>
      <w:contextualSpacing/>
      <w:outlineLvl w:val="5"/>
    </w:pPr>
    <w:rPr>
      <w:rFonts w:asciiTheme="majorHAnsi" w:eastAsiaTheme="majorEastAsia" w:hAnsiTheme="majorHAnsi" w:cstheme="majorBidi"/>
      <w:b/>
      <w:color w:val="F07F09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/>
      <w:contextualSpacing/>
      <w:outlineLvl w:val="6"/>
    </w:pPr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/>
      <w:contextualSpacing/>
      <w:outlineLvl w:val="7"/>
    </w:pPr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/>
      <w:contextualSpacing/>
      <w:outlineLvl w:val="8"/>
    </w:pPr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uiPriority w:val="1"/>
    <w:qFormat/>
    <w:rsid w:val="00DB05F7"/>
    <w:pPr>
      <w:pBdr>
        <w:top w:val="single" w:sz="24" w:space="6" w:color="F07F09" w:themeColor="accent1"/>
      </w:pBdr>
      <w:contextualSpacing/>
    </w:pPr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DB05F7"/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670D6"/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07F0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07F09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07F09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07F09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56565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64646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56565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64646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64646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56565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56565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asn-type">
    <w:name w:val="asn-type"/>
    <w:basedOn w:val="Title"/>
    <w:autoRedefine/>
    <w:qFormat/>
    <w:rsid w:val="00DB05F7"/>
    <w:pPr>
      <w:pBdr>
        <w:top w:val="none" w:sz="0" w:space="0" w:color="auto"/>
        <w:bottom w:val="single" w:sz="24" w:space="6" w:color="F07F09" w:themeColor="accent1"/>
      </w:pBdr>
    </w:pPr>
    <w:rPr>
      <w:bCs/>
      <w:i/>
      <w:color w:val="C00000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8633A"/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unhideWhenUsed/>
    <w:qFormat/>
    <w:rsid w:val="00B021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4B6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34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B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11CD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lassroom.github.com/a/8gBh1Pl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mosca/Library/Containers/com.microsoft.Word/Data/Library/Application%20Support/Microsoft/Office/16.0/DTS/en-US%7b749BC796-16FB-9746-9C35-C88F9D6FE4BD%7d/%7b1014F0BF-450C-4E40-B283-ADC2BE4663BE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{1014F0BF-450C-4E40-B283-ADC2BE4663BE}tf10002069_mac.dotx</Template>
  <TotalTime>7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8</cp:revision>
  <dcterms:created xsi:type="dcterms:W3CDTF">2022-09-14T20:08:00Z</dcterms:created>
  <dcterms:modified xsi:type="dcterms:W3CDTF">2022-10-04T16:13:00Z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