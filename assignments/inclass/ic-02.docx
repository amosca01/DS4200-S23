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27D36F9D" w:rsidR="008670D6" w:rsidRDefault="00F34B6F" w:rsidP="008670D6">
      <w:pPr>
        <w:pStyle w:val="Title"/>
      </w:pPr>
      <w:r>
        <w:t>ic-0</w:t>
      </w:r>
      <w:r w:rsidR="002962A6">
        <w:t>2</w:t>
      </w:r>
      <w:r w:rsidR="00290AF8" w:rsidRPr="008670D6">
        <w:t xml:space="preserve">: </w:t>
      </w:r>
      <w:r w:rsidR="002962A6">
        <w:t>HTML &amp; CSS</w:t>
      </w:r>
    </w:p>
    <w:p w14:paraId="68C6775F" w14:textId="573DA31E" w:rsidR="00290AF8" w:rsidRPr="008670D6" w:rsidRDefault="00290AF8" w:rsidP="00DB05F7">
      <w:pPr>
        <w:pStyle w:val="asn-type"/>
      </w:pPr>
      <w:r w:rsidRPr="008670D6">
        <w:t>This is a</w:t>
      </w:r>
      <w:r w:rsidR="00F34B6F">
        <w:t>n individual</w:t>
      </w:r>
      <w:r w:rsidR="002962A6">
        <w:t>ly submitted</w:t>
      </w:r>
      <w:r w:rsidR="00F34B6F">
        <w:t xml:space="preserve"> </w:t>
      </w:r>
      <w:r w:rsidRPr="008670D6">
        <w:t>assignment</w:t>
      </w:r>
      <w:r w:rsidR="002962A6">
        <w:t>, but you may work with others to complete it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096D34D3" w14:textId="2D33C897" w:rsidR="00F34B6F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</w:t>
      </w:r>
      <w:r w:rsidR="009D5712">
        <w:rPr>
          <w:rFonts w:ascii="Arial" w:eastAsia="Times New Roman" w:hAnsi="Arial" w:cs="Arial"/>
          <w:color w:val="000000"/>
          <w:szCs w:val="22"/>
          <w:lang w:eastAsia="en-US"/>
        </w:rPr>
        <w:t>HTML and CSS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, which we will use throughout the semester</w:t>
      </w:r>
      <w:r w:rsidR="009D5712">
        <w:rPr>
          <w:rFonts w:ascii="Arial" w:eastAsia="Times New Roman" w:hAnsi="Arial" w:cs="Arial"/>
          <w:color w:val="000000"/>
          <w:szCs w:val="22"/>
          <w:lang w:eastAsia="en-US"/>
        </w:rPr>
        <w:t xml:space="preserve"> to create custom visualizations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0D9058C9" w14:textId="5B05C15F" w:rsidR="00B02104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10448B" w:rsidRPr="009A6350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https://classroom.github.com/a/qQSkHwUI</w:t>
        </w:r>
      </w:hyperlink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10448B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B02104" w:rsidRPr="00AC5088">
        <w:rPr>
          <w:szCs w:val="22"/>
        </w:rPr>
        <w:t xml:space="preserve">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40B83929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</w:t>
      </w:r>
      <w:r w:rsidR="009D5712">
        <w:t>2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BBB2" w14:textId="77777777" w:rsidR="007509B9" w:rsidRDefault="007509B9">
      <w:pPr>
        <w:spacing w:after="0"/>
      </w:pPr>
      <w:r>
        <w:separator/>
      </w:r>
    </w:p>
  </w:endnote>
  <w:endnote w:type="continuationSeparator" w:id="0">
    <w:p w14:paraId="2830CDD1" w14:textId="77777777" w:rsidR="007509B9" w:rsidRDefault="007509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0C63F" w14:textId="77777777" w:rsidR="007509B9" w:rsidRDefault="007509B9">
      <w:pPr>
        <w:spacing w:after="0"/>
      </w:pPr>
      <w:r>
        <w:separator/>
      </w:r>
    </w:p>
  </w:footnote>
  <w:footnote w:type="continuationSeparator" w:id="0">
    <w:p w14:paraId="2A6CCF23" w14:textId="77777777" w:rsidR="007509B9" w:rsidRDefault="007509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A66FD"/>
    <w:rsid w:val="0010448B"/>
    <w:rsid w:val="001365C0"/>
    <w:rsid w:val="001663BA"/>
    <w:rsid w:val="001925E9"/>
    <w:rsid w:val="00273500"/>
    <w:rsid w:val="00290AF8"/>
    <w:rsid w:val="002962A6"/>
    <w:rsid w:val="00324210"/>
    <w:rsid w:val="003F31CF"/>
    <w:rsid w:val="00524388"/>
    <w:rsid w:val="006F7BF5"/>
    <w:rsid w:val="007509B9"/>
    <w:rsid w:val="00782BC6"/>
    <w:rsid w:val="008670D6"/>
    <w:rsid w:val="0088633A"/>
    <w:rsid w:val="00914BA3"/>
    <w:rsid w:val="009D5712"/>
    <w:rsid w:val="00B02104"/>
    <w:rsid w:val="00B66A54"/>
    <w:rsid w:val="00BB58E9"/>
    <w:rsid w:val="00C87A87"/>
    <w:rsid w:val="00DB05F7"/>
    <w:rsid w:val="00E73AC0"/>
    <w:rsid w:val="00EF29AD"/>
    <w:rsid w:val="00F34B6F"/>
    <w:rsid w:val="00F6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qQSkHw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27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10</cp:revision>
  <dcterms:created xsi:type="dcterms:W3CDTF">2022-08-30T15:44:00Z</dcterms:created>
  <dcterms:modified xsi:type="dcterms:W3CDTF">2023-01-17T21:12:00Z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