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2F7B8880" w:rsidR="008670D6" w:rsidRDefault="00F34B6F" w:rsidP="008670D6">
      <w:pPr>
        <w:pStyle w:val="Title"/>
      </w:pPr>
      <w:r>
        <w:t>ic-0</w:t>
      </w:r>
      <w:r w:rsidR="00067AFD">
        <w:t>8</w:t>
      </w:r>
      <w:r w:rsidR="00290AF8" w:rsidRPr="008670D6">
        <w:t xml:space="preserve">: </w:t>
      </w:r>
      <w:r w:rsidR="008A43D5">
        <w:t>D3</w:t>
      </w:r>
      <w:r w:rsidR="00BA3846">
        <w:t xml:space="preserve"> Part </w:t>
      </w:r>
      <w:r w:rsidR="00067AFD">
        <w:t>2</w:t>
      </w:r>
    </w:p>
    <w:p w14:paraId="68C6775F" w14:textId="79179B61" w:rsidR="00290AF8" w:rsidRPr="008670D6" w:rsidRDefault="00290AF8" w:rsidP="00DB05F7">
      <w:pPr>
        <w:pStyle w:val="asn-type"/>
      </w:pPr>
      <w:r w:rsidRPr="008670D6">
        <w:t xml:space="preserve">This is </w:t>
      </w:r>
      <w:r w:rsidR="00683682">
        <w:t>a</w:t>
      </w:r>
      <w:r w:rsidR="008A43D5">
        <w:t xml:space="preserve">n individually submitted </w:t>
      </w:r>
      <w:r w:rsidR="00683682">
        <w:t>assignment</w:t>
      </w:r>
      <w:r w:rsidR="008A43D5">
        <w:t xml:space="preserve">, but you may work with classmates on it 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77C6544F" w14:textId="78941E54" w:rsidR="00683682" w:rsidRPr="00683682" w:rsidRDefault="00683682" w:rsidP="00683682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practice </w:t>
      </w:r>
      <w:r w:rsidR="00EB5967">
        <w:rPr>
          <w:rFonts w:ascii="Arial" w:eastAsia="Times New Roman" w:hAnsi="Arial" w:cs="Arial"/>
          <w:color w:val="000000"/>
          <w:szCs w:val="22"/>
          <w:lang w:eastAsia="en-US"/>
        </w:rPr>
        <w:t xml:space="preserve">creating an interactive webpage with </w:t>
      </w:r>
      <w:r w:rsidR="008A43D5">
        <w:rPr>
          <w:rFonts w:ascii="Arial" w:eastAsia="Times New Roman" w:hAnsi="Arial" w:cs="Arial"/>
          <w:color w:val="000000"/>
          <w:szCs w:val="22"/>
          <w:lang w:eastAsia="en-US"/>
        </w:rPr>
        <w:t>D3</w:t>
      </w: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1F56A4F2" w14:textId="5B06521C" w:rsidR="00C4798F" w:rsidRPr="00EB5967" w:rsidRDefault="00C4798F" w:rsidP="00EB5967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>
        <w:t xml:space="preserve"> </w:t>
      </w:r>
      <w:r w:rsidR="00EB5967"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0A48DD" w:rsidRPr="00D73F02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https://classroom.github.com/a/PPcQyZ_9</w:t>
        </w:r>
      </w:hyperlink>
      <w:r w:rsidR="000A48DD">
        <w:rPr>
          <w:rFonts w:ascii="Arial" w:eastAsia="Times New Roman" w:hAnsi="Arial" w:cs="Arial"/>
          <w:color w:val="000000"/>
          <w:szCs w:val="22"/>
          <w:lang w:eastAsia="en-US"/>
        </w:rPr>
        <w:t xml:space="preserve">) </w:t>
      </w:r>
      <w:r w:rsidR="00EB5967"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EB5967" w:rsidRPr="00AC5088">
        <w:rPr>
          <w:szCs w:val="22"/>
        </w:rPr>
        <w:t xml:space="preserve"> </w:t>
      </w:r>
    </w:p>
    <w:p w14:paraId="6C973713" w14:textId="32AE71A5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272526E2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ic-0</w:t>
      </w:r>
      <w:r w:rsidR="00067AFD">
        <w:t>8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2BE0C" w14:textId="77777777" w:rsidR="00DE2668" w:rsidRDefault="00DE2668">
      <w:pPr>
        <w:spacing w:after="0"/>
      </w:pPr>
      <w:r>
        <w:separator/>
      </w:r>
    </w:p>
  </w:endnote>
  <w:endnote w:type="continuationSeparator" w:id="0">
    <w:p w14:paraId="7E817182" w14:textId="77777777" w:rsidR="00DE2668" w:rsidRDefault="00DE26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E581" w14:textId="77777777" w:rsidR="00DE2668" w:rsidRDefault="00DE2668">
      <w:pPr>
        <w:spacing w:after="0"/>
      </w:pPr>
      <w:r>
        <w:separator/>
      </w:r>
    </w:p>
  </w:footnote>
  <w:footnote w:type="continuationSeparator" w:id="0">
    <w:p w14:paraId="449E32FE" w14:textId="77777777" w:rsidR="00DE2668" w:rsidRDefault="00DE26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67AFD"/>
    <w:rsid w:val="00071BEB"/>
    <w:rsid w:val="000A48DD"/>
    <w:rsid w:val="000A66FD"/>
    <w:rsid w:val="001365C0"/>
    <w:rsid w:val="001663BA"/>
    <w:rsid w:val="001925E9"/>
    <w:rsid w:val="00193420"/>
    <w:rsid w:val="00273500"/>
    <w:rsid w:val="00290AF8"/>
    <w:rsid w:val="002962A6"/>
    <w:rsid w:val="00324210"/>
    <w:rsid w:val="00383625"/>
    <w:rsid w:val="003F31CF"/>
    <w:rsid w:val="003F401B"/>
    <w:rsid w:val="004F342B"/>
    <w:rsid w:val="00524388"/>
    <w:rsid w:val="005F25D0"/>
    <w:rsid w:val="00683682"/>
    <w:rsid w:val="006F11CD"/>
    <w:rsid w:val="006F7BF5"/>
    <w:rsid w:val="00782BC6"/>
    <w:rsid w:val="008670D6"/>
    <w:rsid w:val="0088633A"/>
    <w:rsid w:val="008A43D5"/>
    <w:rsid w:val="00906D6F"/>
    <w:rsid w:val="00914BA3"/>
    <w:rsid w:val="009D5712"/>
    <w:rsid w:val="00A26FA0"/>
    <w:rsid w:val="00AD3E67"/>
    <w:rsid w:val="00B02104"/>
    <w:rsid w:val="00B66A54"/>
    <w:rsid w:val="00BA3846"/>
    <w:rsid w:val="00BB58E9"/>
    <w:rsid w:val="00C4798F"/>
    <w:rsid w:val="00C87A87"/>
    <w:rsid w:val="00DB05F7"/>
    <w:rsid w:val="00DE2668"/>
    <w:rsid w:val="00DF48B9"/>
    <w:rsid w:val="00E42350"/>
    <w:rsid w:val="00E73AC0"/>
    <w:rsid w:val="00EB5967"/>
    <w:rsid w:val="00EF29AD"/>
    <w:rsid w:val="00F3362A"/>
    <w:rsid w:val="00F34B6F"/>
    <w:rsid w:val="00F633A2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1C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PPcQyZ_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10</cp:revision>
  <dcterms:created xsi:type="dcterms:W3CDTF">2022-09-14T20:08:00Z</dcterms:created>
  <dcterms:modified xsi:type="dcterms:W3CDTF">2022-10-07T17:05:00Z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