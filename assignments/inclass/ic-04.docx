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71340480" w:rsidR="008670D6" w:rsidRDefault="00F34B6F" w:rsidP="008670D6">
      <w:pPr>
        <w:pStyle w:val="Title"/>
      </w:pPr>
      <w:r>
        <w:t>ic-0</w:t>
      </w:r>
      <w:r w:rsidR="00C4798F">
        <w:t>4</w:t>
      </w:r>
      <w:r w:rsidR="00290AF8" w:rsidRPr="008670D6">
        <w:t xml:space="preserve">: </w:t>
      </w:r>
      <w:r w:rsidR="00C4798F">
        <w:t>Decomposing Graphics</w:t>
      </w:r>
    </w:p>
    <w:p w14:paraId="68C6775F" w14:textId="7905DC5A" w:rsidR="00290AF8" w:rsidRPr="008670D6" w:rsidRDefault="00290AF8" w:rsidP="00DB05F7">
      <w:pPr>
        <w:pStyle w:val="asn-type"/>
      </w:pPr>
      <w:r w:rsidRPr="008670D6">
        <w:t xml:space="preserve">This is </w:t>
      </w:r>
      <w:r w:rsidR="00683682">
        <w:t>a paired 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77C6544F" w14:textId="08C4D1B6" w:rsidR="00683682" w:rsidRPr="00683682" w:rsidRDefault="00683682" w:rsidP="00683682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practice </w:t>
      </w:r>
      <w:r w:rsidR="00C4798F">
        <w:rPr>
          <w:rFonts w:ascii="Arial" w:eastAsia="Times New Roman" w:hAnsi="Arial" w:cs="Arial"/>
          <w:color w:val="000000"/>
          <w:szCs w:val="22"/>
          <w:lang w:eastAsia="en-US"/>
        </w:rPr>
        <w:t>decomposing complex visualizations into marks and channels</w:t>
      </w:r>
      <w:r w:rsidRPr="00683682">
        <w:rPr>
          <w:rFonts w:ascii="Arial" w:eastAsia="Times New Roman" w:hAnsi="Arial" w:cs="Arial"/>
          <w:color w:val="000000"/>
          <w:szCs w:val="22"/>
          <w:lang w:eastAsia="en-US"/>
        </w:rPr>
        <w:t xml:space="preserve">.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45A33D2F" w14:textId="479FD0CB" w:rsidR="00071BEB" w:rsidRDefault="00683682" w:rsidP="00683682">
      <w:r>
        <w:t xml:space="preserve">Form groups of </w:t>
      </w:r>
      <w:r w:rsidR="003F401B">
        <w:t>3</w:t>
      </w:r>
      <w:r w:rsidR="007E28E0">
        <w:t>-4</w:t>
      </w:r>
      <w:r w:rsidR="003F401B">
        <w:t xml:space="preserve">. </w:t>
      </w:r>
      <w:r w:rsidR="00F3362A">
        <w:t>Once you have your group, choose a</w:t>
      </w:r>
      <w:r w:rsidR="00C4798F">
        <w:t xml:space="preserve"> visualization from </w:t>
      </w:r>
      <w:r w:rsidR="007E28E0">
        <w:t>information is beautiful</w:t>
      </w:r>
      <w:r w:rsidR="00071BEB">
        <w:t xml:space="preserve"> (</w:t>
      </w:r>
      <w:hyperlink r:id="rId7" w:history="1">
        <w:r w:rsidR="007E28E0" w:rsidRPr="009A6350">
          <w:rPr>
            <w:rStyle w:val="Hyperlink"/>
          </w:rPr>
          <w:t>https://informationisbeautiful.net/</w:t>
        </w:r>
      </w:hyperlink>
      <w:r w:rsidR="00071BEB">
        <w:t>)</w:t>
      </w:r>
      <w:r w:rsidR="007E28E0">
        <w:t xml:space="preserve">. </w:t>
      </w:r>
      <w:r w:rsidR="00071BEB">
        <w:t xml:space="preserve"> </w:t>
      </w:r>
    </w:p>
    <w:p w14:paraId="55D7E1C0" w14:textId="5CDC5E2D" w:rsidR="00383625" w:rsidRDefault="00C4798F" w:rsidP="00FC35CC">
      <w:r>
        <w:t xml:space="preserve">Add a screenshot of your visualization to a document that you can later turn into a PDF to submit. </w:t>
      </w:r>
    </w:p>
    <w:p w14:paraId="0DEB3B35" w14:textId="39D47E1E" w:rsidR="00C4798F" w:rsidRDefault="00C4798F" w:rsidP="00FC35CC">
      <w:r>
        <w:t xml:space="preserve">Familiarize yourself with your visualization. What do you think its purpose is? What data is it trying to communicate? Record your answers.  </w:t>
      </w:r>
    </w:p>
    <w:p w14:paraId="6FC599E4" w14:textId="76D9DF41" w:rsidR="00C4798F" w:rsidRDefault="00C4798F" w:rsidP="00FC35CC">
      <w:r>
        <w:t>Decompose your graphic into marks and channels. Note what each mark represents, and what attribute each channel represents. Explain whether the data – channel mapping (</w:t>
      </w:r>
      <w:proofErr w:type="gramStart"/>
      <w:r>
        <w:t>i.e.</w:t>
      </w:r>
      <w:proofErr w:type="gramEnd"/>
      <w:r>
        <w:t xml:space="preserve"> the channel chosen to represent each attribute) is a good choice. </w:t>
      </w:r>
    </w:p>
    <w:p w14:paraId="1F56A4F2" w14:textId="57305162" w:rsidR="00C4798F" w:rsidRDefault="00C4798F" w:rsidP="00FC35CC">
      <w:r>
        <w:t xml:space="preserve">Be prepared to share your work if we have time at the end of class. </w:t>
      </w:r>
    </w:p>
    <w:p w14:paraId="6C973713" w14:textId="32AE71A5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07683ED2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ic-0</w:t>
      </w:r>
      <w:r w:rsidR="00C4798F">
        <w:t>4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5C366" w14:textId="77777777" w:rsidR="00EC43BA" w:rsidRDefault="00EC43BA">
      <w:pPr>
        <w:spacing w:after="0"/>
      </w:pPr>
      <w:r>
        <w:separator/>
      </w:r>
    </w:p>
  </w:endnote>
  <w:endnote w:type="continuationSeparator" w:id="0">
    <w:p w14:paraId="1E2EE6AA" w14:textId="77777777" w:rsidR="00EC43BA" w:rsidRDefault="00EC43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FE7CD" w14:textId="77777777" w:rsidR="00EC43BA" w:rsidRDefault="00EC43BA">
      <w:pPr>
        <w:spacing w:after="0"/>
      </w:pPr>
      <w:r>
        <w:separator/>
      </w:r>
    </w:p>
  </w:footnote>
  <w:footnote w:type="continuationSeparator" w:id="0">
    <w:p w14:paraId="6CB7816A" w14:textId="77777777" w:rsidR="00EC43BA" w:rsidRDefault="00EC43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71BEB"/>
    <w:rsid w:val="000A66FD"/>
    <w:rsid w:val="001365C0"/>
    <w:rsid w:val="001663BA"/>
    <w:rsid w:val="001925E9"/>
    <w:rsid w:val="00193420"/>
    <w:rsid w:val="00273500"/>
    <w:rsid w:val="00290AF8"/>
    <w:rsid w:val="002962A6"/>
    <w:rsid w:val="00324210"/>
    <w:rsid w:val="00383625"/>
    <w:rsid w:val="003F31CF"/>
    <w:rsid w:val="003F401B"/>
    <w:rsid w:val="00524388"/>
    <w:rsid w:val="005F25D0"/>
    <w:rsid w:val="00683682"/>
    <w:rsid w:val="006F11CD"/>
    <w:rsid w:val="006F7BF5"/>
    <w:rsid w:val="00782BC6"/>
    <w:rsid w:val="007E28E0"/>
    <w:rsid w:val="008670D6"/>
    <w:rsid w:val="0088633A"/>
    <w:rsid w:val="00914BA3"/>
    <w:rsid w:val="009D5712"/>
    <w:rsid w:val="00A26FA0"/>
    <w:rsid w:val="00AD3E67"/>
    <w:rsid w:val="00B02104"/>
    <w:rsid w:val="00B66A54"/>
    <w:rsid w:val="00BB58E9"/>
    <w:rsid w:val="00C4798F"/>
    <w:rsid w:val="00C87A87"/>
    <w:rsid w:val="00DB05F7"/>
    <w:rsid w:val="00E73AC0"/>
    <w:rsid w:val="00EC43BA"/>
    <w:rsid w:val="00EF29AD"/>
    <w:rsid w:val="00F3362A"/>
    <w:rsid w:val="00F34B6F"/>
    <w:rsid w:val="00F633A2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C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informationisbeautiful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6</cp:revision>
  <dcterms:created xsi:type="dcterms:W3CDTF">2022-09-14T20:08:00Z</dcterms:created>
  <dcterms:modified xsi:type="dcterms:W3CDTF">2023-01-23T19:18:00Z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